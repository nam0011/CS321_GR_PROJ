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1B845B92" w14:textId="77777777" w:rsidTr="001E0877">
        <w:tc>
          <w:tcPr>
            <w:tcW w:w="7650" w:type="dxa"/>
          </w:tcPr>
          <w:p w14:paraId="2373BFBC" w14:textId="6EC65F9C" w:rsidR="002B2D13" w:rsidRPr="00D60069" w:rsidRDefault="00271828" w:rsidP="00271828">
            <w:pPr>
              <w:pStyle w:val="Title"/>
            </w:pPr>
            <w:r>
              <w:t>Team Meeting</w:t>
            </w:r>
            <w:r w:rsidR="002C667F">
              <w:t xml:space="preserve"> #</w:t>
            </w:r>
            <w:r w:rsidR="002C1875">
              <w:t>4</w:t>
            </w:r>
            <w:r w:rsidR="004010A6">
              <w:t>.5</w:t>
            </w:r>
          </w:p>
        </w:tc>
        <w:tc>
          <w:tcPr>
            <w:tcW w:w="2574" w:type="dxa"/>
            <w:vAlign w:val="bottom"/>
          </w:tcPr>
          <w:p w14:paraId="2A8F5B33" w14:textId="03BBC113" w:rsidR="00D62E01" w:rsidRPr="00D60069" w:rsidRDefault="00C7348E">
            <w:pPr>
              <w:pStyle w:val="Heading3"/>
            </w:pPr>
            <w:sdt>
              <w:sdtPr>
                <w:id w:val="2006626827"/>
                <w:placeholder>
                  <w:docPart w:val="7BAC7C2AA2DC40A6BAAFA46253469A3A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Date</w:t>
                </w:r>
              </w:sdtContent>
            </w:sdt>
            <w:r w:rsidR="002C667F">
              <w:t xml:space="preserve"> 2/</w:t>
            </w:r>
            <w:r w:rsidR="004010A6">
              <w:t>21</w:t>
            </w:r>
            <w:r w:rsidR="002C667F">
              <w:t>/21</w:t>
            </w:r>
          </w:p>
          <w:p w14:paraId="58AA8D71" w14:textId="78CFD4F8" w:rsidR="00D62E01" w:rsidRPr="00D60069" w:rsidRDefault="00C7348E">
            <w:pPr>
              <w:pStyle w:val="Heading3"/>
            </w:pPr>
            <w:sdt>
              <w:sdtPr>
                <w:alias w:val="Time"/>
                <w:tag w:val="Time"/>
                <w:id w:val="807176113"/>
                <w:placeholder>
                  <w:docPart w:val="7C491D12BC0244BA8DAD6AC92EEE52F3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Time</w:t>
                </w:r>
              </w:sdtContent>
            </w:sdt>
            <w:r w:rsidR="002C667F">
              <w:t xml:space="preserve"> 10:</w:t>
            </w:r>
            <w:r w:rsidR="004010A6">
              <w:t>00</w:t>
            </w:r>
            <w:r w:rsidR="002C667F">
              <w:t>-1</w:t>
            </w:r>
            <w:r w:rsidR="004010A6">
              <w:t>0</w:t>
            </w:r>
            <w:r w:rsidR="002C1875">
              <w:t>:</w:t>
            </w:r>
            <w:r w:rsidR="004010A6">
              <w:t>45</w:t>
            </w:r>
          </w:p>
          <w:p w14:paraId="220100B1" w14:textId="357CF3F1" w:rsidR="002B2D13" w:rsidRPr="00D60069" w:rsidRDefault="00C7348E" w:rsidP="00D62E01">
            <w:pPr>
              <w:pStyle w:val="Heading3"/>
            </w:pPr>
            <w:sdt>
              <w:sdtPr>
                <w:alias w:val="Location"/>
                <w:tag w:val="Location"/>
                <w:id w:val="807176140"/>
                <w:placeholder>
                  <w:docPart w:val="856742B62B7E48B48CB630EF892AEF2B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Location</w:t>
                </w:r>
              </w:sdtContent>
            </w:sdt>
            <w:r w:rsidR="002C667F">
              <w:t xml:space="preserve">: Zoom </w:t>
            </w:r>
          </w:p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D60069" w14:paraId="499D7531" w14:textId="77777777" w:rsidTr="00B43E54">
        <w:trPr>
          <w:trHeight w:val="162"/>
        </w:trPr>
        <w:tc>
          <w:tcPr>
            <w:tcW w:w="1946" w:type="dxa"/>
            <w:tcMar>
              <w:top w:w="144" w:type="dxa"/>
            </w:tcMar>
          </w:tcPr>
          <w:p w14:paraId="3FB9BEA4" w14:textId="6675393C" w:rsidR="002B2D13" w:rsidRPr="00D60069" w:rsidRDefault="00C7348E" w:rsidP="00B43E54">
            <w:pPr>
              <w:pStyle w:val="Heading2"/>
              <w:spacing w:before="0"/>
              <w:outlineLvl w:val="1"/>
            </w:pPr>
            <w:sdt>
              <w:sdtPr>
                <w:id w:val="834805806"/>
                <w:placeholder>
                  <w:docPart w:val="5C0F628A03DE4C81A25F4B1DE5DF08C7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Meeting called by:</w:t>
                </w:r>
              </w:sdtContent>
            </w:sdt>
          </w:p>
        </w:tc>
        <w:tc>
          <w:tcPr>
            <w:tcW w:w="3184" w:type="dxa"/>
            <w:tcMar>
              <w:top w:w="144" w:type="dxa"/>
            </w:tcMar>
          </w:tcPr>
          <w:p w14:paraId="53D361CF" w14:textId="3BAADE78" w:rsidR="002B2D13" w:rsidRPr="00D60069" w:rsidRDefault="002C667F" w:rsidP="00B43E54">
            <w:pPr>
              <w:spacing w:before="0"/>
            </w:pPr>
            <w:r>
              <w:t>Nathan Moore</w:t>
            </w:r>
          </w:p>
        </w:tc>
        <w:tc>
          <w:tcPr>
            <w:tcW w:w="1779" w:type="dxa"/>
            <w:tcMar>
              <w:top w:w="144" w:type="dxa"/>
            </w:tcMar>
          </w:tcPr>
          <w:p w14:paraId="6F5C1FEF" w14:textId="77777777" w:rsidR="002B2D13" w:rsidRPr="00D60069" w:rsidRDefault="00C7348E" w:rsidP="00B43E54">
            <w:pPr>
              <w:pStyle w:val="Heading2"/>
              <w:spacing w:before="0"/>
              <w:outlineLvl w:val="1"/>
            </w:pPr>
            <w:sdt>
              <w:sdtPr>
                <w:id w:val="-442851289"/>
                <w:placeholder>
                  <w:docPart w:val="74B18A5DE5DA46EDA565167D16E9E1A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3C41F695" w14:textId="5FDA4543" w:rsidR="002B2D13" w:rsidRPr="00D60069" w:rsidRDefault="002C667F" w:rsidP="00B43E54">
            <w:pPr>
              <w:spacing w:before="0"/>
            </w:pPr>
            <w:r>
              <w:t xml:space="preserve">CRC </w:t>
            </w:r>
            <w:r w:rsidR="002C1875">
              <w:t>Review Session</w:t>
            </w:r>
          </w:p>
        </w:tc>
      </w:tr>
      <w:tr w:rsidR="002B2D13" w:rsidRPr="00D60069" w14:paraId="5821361D" w14:textId="77777777" w:rsidTr="00E048B4">
        <w:sdt>
          <w:sdtPr>
            <w:id w:val="-906145096"/>
            <w:placeholder>
              <w:docPart w:val="515AA795CBFB441FB0454236D5E90C29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</w:tcPr>
              <w:p w14:paraId="38A5A215" w14:textId="77777777" w:rsidR="002B2D13" w:rsidRPr="00D60069" w:rsidRDefault="006344A8" w:rsidP="00B43E54">
                <w:pPr>
                  <w:pStyle w:val="Heading2"/>
                  <w:spacing w:before="0"/>
                  <w:outlineLvl w:val="1"/>
                </w:pPr>
                <w:r w:rsidRPr="00D60069">
                  <w:t>Facilitator:</w:t>
                </w:r>
              </w:p>
            </w:tc>
          </w:sdtContent>
        </w:sdt>
        <w:tc>
          <w:tcPr>
            <w:tcW w:w="3184" w:type="dxa"/>
          </w:tcPr>
          <w:p w14:paraId="4547CBD5" w14:textId="2F74A524" w:rsidR="002B2D13" w:rsidRPr="00D60069" w:rsidRDefault="002C667F" w:rsidP="00B43E54">
            <w:pPr>
              <w:spacing w:before="0"/>
            </w:pPr>
            <w:r>
              <w:t>Cody Bracewell - Zoom</w:t>
            </w:r>
          </w:p>
        </w:tc>
        <w:tc>
          <w:tcPr>
            <w:tcW w:w="1779" w:type="dxa"/>
          </w:tcPr>
          <w:p w14:paraId="6E6379CD" w14:textId="77777777" w:rsidR="002B2D13" w:rsidRPr="00D60069" w:rsidRDefault="00C7348E" w:rsidP="00B43E54">
            <w:pPr>
              <w:pStyle w:val="Heading2"/>
              <w:spacing w:before="0"/>
              <w:outlineLvl w:val="1"/>
            </w:pPr>
            <w:sdt>
              <w:sdtPr>
                <w:id w:val="795647141"/>
                <w:placeholder>
                  <w:docPart w:val="3E8F00BE8BA14706A6735BB9EB51EE78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14:paraId="79449BFD" w14:textId="5B5163B4" w:rsidR="002B2D13" w:rsidRPr="00D60069" w:rsidRDefault="002C667F" w:rsidP="00B43E54">
            <w:pPr>
              <w:spacing w:before="0"/>
            </w:pPr>
            <w:r>
              <w:t>Nathan Moore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C667F" w:rsidRPr="00D60069" w14:paraId="5CB2E2F2" w14:textId="77777777" w:rsidTr="00E048B4">
        <w:tc>
          <w:tcPr>
            <w:tcW w:w="1980" w:type="dxa"/>
            <w:tcMar>
              <w:top w:w="144" w:type="dxa"/>
            </w:tcMar>
          </w:tcPr>
          <w:p w14:paraId="0D25E475" w14:textId="77777777" w:rsidR="002C667F" w:rsidRPr="00D60069" w:rsidRDefault="00C7348E" w:rsidP="002C667F">
            <w:pPr>
              <w:pStyle w:val="Heading2"/>
              <w:spacing w:before="0" w:after="0"/>
            </w:pPr>
            <w:sdt>
              <w:sdtPr>
                <w:id w:val="1643469904"/>
                <w:placeholder>
                  <w:docPart w:val="F8B9D6A84E4A40CAA525408D4D1F7226"/>
                </w:placeholder>
                <w:temporary/>
                <w:showingPlcHdr/>
                <w15:appearance w15:val="hidden"/>
              </w:sdtPr>
              <w:sdtEndPr/>
              <w:sdtContent>
                <w:r w:rsidR="002C667F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01BA21E4" w14:textId="4CD6DF03" w:rsidR="002C667F" w:rsidRPr="00D60069" w:rsidRDefault="00C7348E" w:rsidP="002C667F">
            <w:pPr>
              <w:spacing w:before="0" w:after="0"/>
            </w:pPr>
            <w:sdt>
              <w:sdtPr>
                <w:id w:val="2091324952"/>
              </w:sdtPr>
              <w:sdtEndPr/>
              <w:sdtContent>
                <w:r w:rsidR="002C667F">
                  <w:t>Nathan Moore, Cody Bracewell, Jonathan Lewis, Joseph Lambo</w:t>
                </w:r>
              </w:sdtContent>
            </w:sdt>
          </w:p>
        </w:tc>
      </w:tr>
      <w:tr w:rsidR="002C667F" w:rsidRPr="00D60069" w14:paraId="1E24E11B" w14:textId="77777777" w:rsidTr="00E048B4">
        <w:tc>
          <w:tcPr>
            <w:tcW w:w="1980" w:type="dxa"/>
          </w:tcPr>
          <w:p w14:paraId="55B943D1" w14:textId="77777777" w:rsidR="002C667F" w:rsidRPr="00D60069" w:rsidRDefault="00C7348E" w:rsidP="002C667F">
            <w:pPr>
              <w:pStyle w:val="Heading2"/>
              <w:spacing w:before="0" w:after="0"/>
            </w:pPr>
            <w:sdt>
              <w:sdtPr>
                <w:id w:val="681237791"/>
                <w:placeholder>
                  <w:docPart w:val="42EE6940043B4E7584D1C10CF37A1CF0"/>
                </w:placeholder>
                <w:temporary/>
                <w:showingPlcHdr/>
                <w15:appearance w15:val="hidden"/>
              </w:sdtPr>
              <w:sdtEndPr/>
              <w:sdtContent>
                <w:r w:rsidR="002C667F" w:rsidRPr="00D60069">
                  <w:t>Please bring:</w:t>
                </w:r>
              </w:sdtContent>
            </w:sdt>
          </w:p>
        </w:tc>
        <w:tc>
          <w:tcPr>
            <w:tcW w:w="8244" w:type="dxa"/>
          </w:tcPr>
          <w:p w14:paraId="3F6B9AF8" w14:textId="48ECE31B" w:rsidR="002C667F" w:rsidRPr="00D60069" w:rsidRDefault="002C1875" w:rsidP="002C667F">
            <w:pPr>
              <w:spacing w:before="0" w:after="0"/>
            </w:pPr>
            <w:r>
              <w:t>All CRC Cards Local and Shared</w:t>
            </w:r>
          </w:p>
        </w:tc>
      </w:tr>
    </w:tbl>
    <w:p w14:paraId="07DC8774" w14:textId="77777777" w:rsidR="002B2D13" w:rsidRPr="00D60069" w:rsidRDefault="00950973">
      <w:pPr>
        <w:pStyle w:val="Heading1"/>
      </w:pPr>
      <w:r>
        <w:t>Agenda</w:t>
      </w:r>
    </w:p>
    <w:p w14:paraId="32451AEC" w14:textId="77777777" w:rsidR="00D62E01" w:rsidRDefault="00950973" w:rsidP="00D62E01">
      <w:pPr>
        <w:rPr>
          <w:b/>
        </w:rPr>
      </w:pPr>
      <w:bookmarkStart w:id="0" w:name="MinuteItems"/>
      <w:bookmarkEnd w:id="0"/>
      <w:r>
        <w:rPr>
          <w:b/>
        </w:rPr>
        <w:t>Planned Topics:</w:t>
      </w:r>
    </w:p>
    <w:p w14:paraId="22947F47" w14:textId="00F26B6C" w:rsidR="00950973" w:rsidRDefault="004010A6" w:rsidP="00950973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Follow Up from Thursday’s Meeting</w:t>
      </w:r>
    </w:p>
    <w:p w14:paraId="6F0FC4B4" w14:textId="4EE3F216" w:rsidR="00821ECF" w:rsidRPr="00950973" w:rsidRDefault="00821ECF" w:rsidP="00950973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Discuss when we want to meet with Professor Allen for team review</w:t>
      </w:r>
    </w:p>
    <w:p w14:paraId="35E391A6" w14:textId="77777777" w:rsidR="00950973" w:rsidRDefault="00950973" w:rsidP="00D62E01"/>
    <w:sdt>
      <w:sdtPr>
        <w:id w:val="1741980483"/>
        <w:placeholder>
          <w:docPart w:val="26B176C4AB8C4217A7F0ECEAC7D705C0"/>
        </w:placeholder>
        <w:temporary/>
        <w:showingPlcHdr/>
        <w15:appearance w15:val="hidden"/>
      </w:sdtPr>
      <w:sdtEndPr/>
      <w:sdtContent>
        <w:p w14:paraId="76575263" w14:textId="77777777" w:rsidR="00950973" w:rsidRPr="00D60069" w:rsidRDefault="00950973" w:rsidP="00950973">
          <w:pPr>
            <w:pStyle w:val="Heading1"/>
          </w:pPr>
          <w:r w:rsidRPr="00D60069">
            <w:t>Minutes</w:t>
          </w:r>
        </w:p>
      </w:sdtContent>
    </w:sdt>
    <w:p w14:paraId="198CC796" w14:textId="56B8B3CA" w:rsidR="00950973" w:rsidRDefault="002C1875" w:rsidP="00950973">
      <w:pPr>
        <w:rPr>
          <w:b/>
        </w:rPr>
      </w:pPr>
      <w:r>
        <w:rPr>
          <w:b/>
        </w:rPr>
        <w:t>CRC card Review – Cody</w:t>
      </w:r>
      <w:r w:rsidR="004010A6">
        <w:rPr>
          <w:b/>
        </w:rPr>
        <w:t>’s cards have been updated and posted</w:t>
      </w:r>
    </w:p>
    <w:p w14:paraId="74606EAA" w14:textId="1D71E32B" w:rsidR="004010A6" w:rsidRDefault="004A52E9" w:rsidP="004010A6">
      <w:pPr>
        <w:rPr>
          <w:b/>
        </w:rPr>
      </w:pPr>
      <w:r>
        <w:rPr>
          <w:b/>
        </w:rPr>
        <w:t xml:space="preserve">All </w:t>
      </w:r>
      <w:r w:rsidR="004010A6">
        <w:rPr>
          <w:b/>
        </w:rPr>
        <w:t xml:space="preserve">new CRC </w:t>
      </w:r>
      <w:r>
        <w:rPr>
          <w:b/>
        </w:rPr>
        <w:t>cards are all pushed to google drive and approved by team</w:t>
      </w:r>
    </w:p>
    <w:p w14:paraId="30A2A460" w14:textId="77777777" w:rsidR="00875A7F" w:rsidRDefault="004010A6" w:rsidP="004010A6">
      <w:pPr>
        <w:tabs>
          <w:tab w:val="left" w:pos="4025"/>
        </w:tabs>
        <w:rPr>
          <w:b/>
        </w:rPr>
      </w:pPr>
      <w:r>
        <w:rPr>
          <w:b/>
        </w:rPr>
        <w:t xml:space="preserve">Joseph </w:t>
      </w:r>
      <w:r w:rsidR="00875A7F">
        <w:rPr>
          <w:b/>
        </w:rPr>
        <w:t>walks team through test UML he has created, team will use this to corroborate individual UML assignments</w:t>
      </w:r>
    </w:p>
    <w:p w14:paraId="5E6958EA" w14:textId="77777777" w:rsidR="00875A7F" w:rsidRDefault="00875A7F" w:rsidP="004010A6">
      <w:pPr>
        <w:tabs>
          <w:tab w:val="left" w:pos="4025"/>
        </w:tabs>
        <w:rPr>
          <w:b/>
        </w:rPr>
      </w:pPr>
      <w:r>
        <w:rPr>
          <w:b/>
        </w:rPr>
        <w:t>Meeting either through discord text chat or zoom Tuesday 2/23/21 to assign everyone class UML to work on</w:t>
      </w:r>
    </w:p>
    <w:p w14:paraId="5B2C0BDC" w14:textId="13DFD084" w:rsidR="004010A6" w:rsidRPr="004010A6" w:rsidRDefault="004D5F4B" w:rsidP="004010A6">
      <w:pPr>
        <w:tabs>
          <w:tab w:val="left" w:pos="4025"/>
        </w:tabs>
        <w:rPr>
          <w:b/>
        </w:rPr>
      </w:pPr>
      <w:r>
        <w:rPr>
          <w:b/>
        </w:rPr>
        <w:t xml:space="preserve">Team review scheduled for Tuesday 3/2/21 at 9AM </w:t>
      </w:r>
      <w:r w:rsidR="004010A6">
        <w:rPr>
          <w:b/>
        </w:rPr>
        <w:tab/>
        <w:t xml:space="preserve"> </w:t>
      </w:r>
    </w:p>
    <w:p w14:paraId="48D18961" w14:textId="1010ECFD" w:rsidR="00950973" w:rsidRDefault="00950973" w:rsidP="00950973">
      <w:pPr>
        <w:pStyle w:val="Heading1"/>
        <w:pBdr>
          <w:bottom w:val="double" w:sz="4" w:space="0" w:color="000000" w:themeColor="text1"/>
        </w:pBdr>
      </w:pPr>
      <w: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1"/>
        <w:gridCol w:w="4254"/>
        <w:gridCol w:w="2502"/>
        <w:gridCol w:w="1363"/>
        <w:gridCol w:w="1314"/>
      </w:tblGrid>
      <w:tr w:rsidR="00950973" w:rsidRPr="00950973" w14:paraId="3E29BA4A" w14:textId="77777777" w:rsidTr="007F59DC">
        <w:tc>
          <w:tcPr>
            <w:tcW w:w="781" w:type="dxa"/>
            <w:shd w:val="clear" w:color="auto" w:fill="808080" w:themeFill="background1" w:themeFillShade="80"/>
          </w:tcPr>
          <w:p w14:paraId="29901772" w14:textId="77777777" w:rsidR="00950973" w:rsidRPr="00950973" w:rsidRDefault="00950973" w:rsidP="007F59DC">
            <w:pPr>
              <w:jc w:val="center"/>
              <w:rPr>
                <w:b/>
                <w:color w:val="FFFFFF" w:themeColor="background1"/>
              </w:rPr>
            </w:pPr>
            <w:r w:rsidRPr="00950973">
              <w:rPr>
                <w:b/>
                <w:color w:val="FFFFFF" w:themeColor="background1"/>
              </w:rPr>
              <w:t>Item #</w:t>
            </w:r>
          </w:p>
        </w:tc>
        <w:tc>
          <w:tcPr>
            <w:tcW w:w="4254" w:type="dxa"/>
            <w:shd w:val="clear" w:color="auto" w:fill="808080" w:themeFill="background1" w:themeFillShade="80"/>
          </w:tcPr>
          <w:p w14:paraId="17E035A7" w14:textId="77777777" w:rsidR="00950973" w:rsidRPr="00950973" w:rsidRDefault="00950973" w:rsidP="007F59DC">
            <w:pPr>
              <w:jc w:val="center"/>
              <w:rPr>
                <w:b/>
                <w:color w:val="FFFFFF" w:themeColor="background1"/>
              </w:rPr>
            </w:pPr>
            <w:r w:rsidRPr="00950973">
              <w:rPr>
                <w:b/>
                <w:color w:val="FFFFFF" w:themeColor="background1"/>
              </w:rPr>
              <w:t>Action Item Description</w:t>
            </w:r>
          </w:p>
        </w:tc>
        <w:tc>
          <w:tcPr>
            <w:tcW w:w="2502" w:type="dxa"/>
            <w:shd w:val="clear" w:color="auto" w:fill="808080" w:themeFill="background1" w:themeFillShade="80"/>
          </w:tcPr>
          <w:p w14:paraId="0F76F4DA" w14:textId="77777777" w:rsidR="00950973" w:rsidRPr="00950973" w:rsidRDefault="00950973" w:rsidP="007F59DC">
            <w:pPr>
              <w:jc w:val="center"/>
              <w:rPr>
                <w:b/>
                <w:color w:val="FFFFFF" w:themeColor="background1"/>
              </w:rPr>
            </w:pPr>
            <w:r w:rsidRPr="00950973">
              <w:rPr>
                <w:b/>
                <w:color w:val="FFFFFF" w:themeColor="background1"/>
              </w:rPr>
              <w:t>Person Responsible</w:t>
            </w:r>
          </w:p>
        </w:tc>
        <w:tc>
          <w:tcPr>
            <w:tcW w:w="1363" w:type="dxa"/>
            <w:shd w:val="clear" w:color="auto" w:fill="808080" w:themeFill="background1" w:themeFillShade="80"/>
          </w:tcPr>
          <w:p w14:paraId="619C16FA" w14:textId="77777777" w:rsidR="00950973" w:rsidRPr="00950973" w:rsidRDefault="00950973" w:rsidP="007F59DC">
            <w:pPr>
              <w:jc w:val="center"/>
              <w:rPr>
                <w:b/>
                <w:color w:val="FFFFFF" w:themeColor="background1"/>
              </w:rPr>
            </w:pPr>
            <w:r w:rsidRPr="00950973">
              <w:rPr>
                <w:b/>
                <w:color w:val="FFFFFF" w:themeColor="background1"/>
              </w:rPr>
              <w:t>Due Date</w:t>
            </w:r>
          </w:p>
        </w:tc>
        <w:tc>
          <w:tcPr>
            <w:tcW w:w="1314" w:type="dxa"/>
            <w:shd w:val="clear" w:color="auto" w:fill="808080" w:themeFill="background1" w:themeFillShade="80"/>
          </w:tcPr>
          <w:p w14:paraId="3C2A4F1C" w14:textId="77777777" w:rsidR="00950973" w:rsidRPr="00950973" w:rsidRDefault="00950973" w:rsidP="007F59DC">
            <w:pPr>
              <w:jc w:val="center"/>
              <w:rPr>
                <w:b/>
                <w:color w:val="FFFFFF" w:themeColor="background1"/>
              </w:rPr>
            </w:pPr>
            <w:r w:rsidRPr="00950973">
              <w:rPr>
                <w:b/>
                <w:color w:val="FFFFFF" w:themeColor="background1"/>
              </w:rPr>
              <w:t>Completed</w:t>
            </w:r>
          </w:p>
        </w:tc>
      </w:tr>
      <w:tr w:rsidR="00950973" w14:paraId="7F8CD5CE" w14:textId="77777777" w:rsidTr="007F59DC">
        <w:tc>
          <w:tcPr>
            <w:tcW w:w="781" w:type="dxa"/>
          </w:tcPr>
          <w:p w14:paraId="61DC8FE8" w14:textId="5D2CEBBE" w:rsidR="00950973" w:rsidRDefault="002C667F" w:rsidP="00950973">
            <w:r>
              <w:t>1</w:t>
            </w:r>
          </w:p>
        </w:tc>
        <w:tc>
          <w:tcPr>
            <w:tcW w:w="4254" w:type="dxa"/>
          </w:tcPr>
          <w:p w14:paraId="6589AE1E" w14:textId="0A573AA7" w:rsidR="00950973" w:rsidRDefault="00950973" w:rsidP="00950973"/>
        </w:tc>
        <w:tc>
          <w:tcPr>
            <w:tcW w:w="2502" w:type="dxa"/>
          </w:tcPr>
          <w:p w14:paraId="6DE991E2" w14:textId="2977D79C" w:rsidR="00950973" w:rsidRDefault="002C667F" w:rsidP="00950973">
            <w:r>
              <w:t>Joseph Lambo</w:t>
            </w:r>
          </w:p>
        </w:tc>
        <w:tc>
          <w:tcPr>
            <w:tcW w:w="1363" w:type="dxa"/>
          </w:tcPr>
          <w:p w14:paraId="348E74E7" w14:textId="54A935A1" w:rsidR="00950973" w:rsidRDefault="00950973" w:rsidP="00950973"/>
        </w:tc>
        <w:tc>
          <w:tcPr>
            <w:tcW w:w="1314" w:type="dxa"/>
          </w:tcPr>
          <w:p w14:paraId="582787AD" w14:textId="6E4544A0" w:rsidR="00950973" w:rsidRDefault="00950973" w:rsidP="00950973"/>
        </w:tc>
      </w:tr>
      <w:tr w:rsidR="00950973" w14:paraId="3378A24C" w14:textId="77777777" w:rsidTr="007F59DC">
        <w:tc>
          <w:tcPr>
            <w:tcW w:w="781" w:type="dxa"/>
          </w:tcPr>
          <w:p w14:paraId="58F3377F" w14:textId="1F5CB4DD" w:rsidR="00950973" w:rsidRDefault="002C667F" w:rsidP="00950973">
            <w:r>
              <w:t>2</w:t>
            </w:r>
          </w:p>
        </w:tc>
        <w:tc>
          <w:tcPr>
            <w:tcW w:w="4254" w:type="dxa"/>
          </w:tcPr>
          <w:p w14:paraId="05A4E020" w14:textId="47F698E7" w:rsidR="00950973" w:rsidRDefault="00950973" w:rsidP="00950973"/>
        </w:tc>
        <w:tc>
          <w:tcPr>
            <w:tcW w:w="2502" w:type="dxa"/>
          </w:tcPr>
          <w:p w14:paraId="2136EF10" w14:textId="6329921A" w:rsidR="00950973" w:rsidRDefault="002C667F" w:rsidP="00950973">
            <w:r>
              <w:t>Jonathan Lewis</w:t>
            </w:r>
          </w:p>
        </w:tc>
        <w:tc>
          <w:tcPr>
            <w:tcW w:w="1363" w:type="dxa"/>
          </w:tcPr>
          <w:p w14:paraId="537DFE92" w14:textId="256E84B1" w:rsidR="00950973" w:rsidRDefault="00950973" w:rsidP="00950973"/>
        </w:tc>
        <w:tc>
          <w:tcPr>
            <w:tcW w:w="1314" w:type="dxa"/>
          </w:tcPr>
          <w:p w14:paraId="239C0500" w14:textId="553C6365" w:rsidR="00950973" w:rsidRDefault="00950973" w:rsidP="00950973"/>
        </w:tc>
      </w:tr>
      <w:tr w:rsidR="00950973" w14:paraId="03DFD5A3" w14:textId="77777777" w:rsidTr="007F59DC">
        <w:tc>
          <w:tcPr>
            <w:tcW w:w="781" w:type="dxa"/>
          </w:tcPr>
          <w:p w14:paraId="35F71A85" w14:textId="429337C9" w:rsidR="00950973" w:rsidRDefault="002C667F" w:rsidP="00950973">
            <w:r>
              <w:t>3</w:t>
            </w:r>
          </w:p>
        </w:tc>
        <w:tc>
          <w:tcPr>
            <w:tcW w:w="4254" w:type="dxa"/>
          </w:tcPr>
          <w:p w14:paraId="63C14325" w14:textId="4F71DDFA" w:rsidR="00950973" w:rsidRDefault="00950973" w:rsidP="00950973"/>
        </w:tc>
        <w:tc>
          <w:tcPr>
            <w:tcW w:w="2502" w:type="dxa"/>
          </w:tcPr>
          <w:p w14:paraId="0839D2B0" w14:textId="3E7C9DFD" w:rsidR="00950973" w:rsidRDefault="002C667F" w:rsidP="00950973">
            <w:r>
              <w:t>Cody Bracewell</w:t>
            </w:r>
          </w:p>
        </w:tc>
        <w:tc>
          <w:tcPr>
            <w:tcW w:w="1363" w:type="dxa"/>
          </w:tcPr>
          <w:p w14:paraId="2D546129" w14:textId="68CAA7E1" w:rsidR="00950973" w:rsidRDefault="00950973" w:rsidP="00950973"/>
        </w:tc>
        <w:tc>
          <w:tcPr>
            <w:tcW w:w="1314" w:type="dxa"/>
          </w:tcPr>
          <w:p w14:paraId="192036B7" w14:textId="3FDFEA96" w:rsidR="00950973" w:rsidRDefault="00950973" w:rsidP="00950973"/>
        </w:tc>
      </w:tr>
      <w:tr w:rsidR="00950973" w14:paraId="30E9D5FB" w14:textId="77777777" w:rsidTr="007F59DC">
        <w:tc>
          <w:tcPr>
            <w:tcW w:w="781" w:type="dxa"/>
          </w:tcPr>
          <w:p w14:paraId="3D1388CF" w14:textId="24CFE806" w:rsidR="00950973" w:rsidRDefault="002C667F" w:rsidP="00950973">
            <w:r>
              <w:t>4</w:t>
            </w:r>
          </w:p>
        </w:tc>
        <w:tc>
          <w:tcPr>
            <w:tcW w:w="4254" w:type="dxa"/>
          </w:tcPr>
          <w:p w14:paraId="317448B0" w14:textId="5E5D9A55" w:rsidR="00950973" w:rsidRDefault="00950973" w:rsidP="00F201F5">
            <w:pPr>
              <w:tabs>
                <w:tab w:val="left" w:pos="2908"/>
              </w:tabs>
            </w:pPr>
          </w:p>
        </w:tc>
        <w:tc>
          <w:tcPr>
            <w:tcW w:w="2502" w:type="dxa"/>
          </w:tcPr>
          <w:p w14:paraId="55155975" w14:textId="1E72DE70" w:rsidR="00950973" w:rsidRDefault="002C667F" w:rsidP="00950973">
            <w:r>
              <w:t>Nathan Moore</w:t>
            </w:r>
          </w:p>
        </w:tc>
        <w:tc>
          <w:tcPr>
            <w:tcW w:w="1363" w:type="dxa"/>
          </w:tcPr>
          <w:p w14:paraId="2F15CF52" w14:textId="358AEB96" w:rsidR="00950973" w:rsidRDefault="00950973" w:rsidP="00950973"/>
        </w:tc>
        <w:tc>
          <w:tcPr>
            <w:tcW w:w="1314" w:type="dxa"/>
          </w:tcPr>
          <w:p w14:paraId="72BF5341" w14:textId="2D7CA7A5" w:rsidR="00950973" w:rsidRDefault="00950973" w:rsidP="00950973"/>
        </w:tc>
      </w:tr>
      <w:tr w:rsidR="00950973" w14:paraId="6DC93EDE" w14:textId="77777777" w:rsidTr="007F59DC">
        <w:tc>
          <w:tcPr>
            <w:tcW w:w="781" w:type="dxa"/>
          </w:tcPr>
          <w:p w14:paraId="15C2D148" w14:textId="77777777" w:rsidR="00950973" w:rsidRDefault="00950973" w:rsidP="00950973"/>
        </w:tc>
        <w:tc>
          <w:tcPr>
            <w:tcW w:w="4254" w:type="dxa"/>
          </w:tcPr>
          <w:p w14:paraId="6DE37B7D" w14:textId="77777777" w:rsidR="00950973" w:rsidRDefault="00950973" w:rsidP="00950973"/>
        </w:tc>
        <w:tc>
          <w:tcPr>
            <w:tcW w:w="2502" w:type="dxa"/>
          </w:tcPr>
          <w:p w14:paraId="4B055D6D" w14:textId="77777777" w:rsidR="00950973" w:rsidRDefault="00950973" w:rsidP="00950973"/>
        </w:tc>
        <w:tc>
          <w:tcPr>
            <w:tcW w:w="1363" w:type="dxa"/>
          </w:tcPr>
          <w:p w14:paraId="27DDF18C" w14:textId="77777777" w:rsidR="00950973" w:rsidRDefault="00950973" w:rsidP="00950973"/>
        </w:tc>
        <w:tc>
          <w:tcPr>
            <w:tcW w:w="1314" w:type="dxa"/>
          </w:tcPr>
          <w:p w14:paraId="08883E43" w14:textId="77777777" w:rsidR="00950973" w:rsidRDefault="00950973" w:rsidP="00950973"/>
        </w:tc>
      </w:tr>
      <w:tr w:rsidR="00950973" w14:paraId="77CFED76" w14:textId="77777777" w:rsidTr="007F59DC">
        <w:tc>
          <w:tcPr>
            <w:tcW w:w="781" w:type="dxa"/>
          </w:tcPr>
          <w:p w14:paraId="5C7DC322" w14:textId="77777777" w:rsidR="00950973" w:rsidRDefault="00950973" w:rsidP="00950973"/>
        </w:tc>
        <w:tc>
          <w:tcPr>
            <w:tcW w:w="4254" w:type="dxa"/>
          </w:tcPr>
          <w:p w14:paraId="5FB3CC30" w14:textId="77777777" w:rsidR="00950973" w:rsidRDefault="00950973" w:rsidP="00950973"/>
        </w:tc>
        <w:tc>
          <w:tcPr>
            <w:tcW w:w="2502" w:type="dxa"/>
          </w:tcPr>
          <w:p w14:paraId="0FAD294E" w14:textId="77777777" w:rsidR="00950973" w:rsidRDefault="00950973" w:rsidP="00950973"/>
        </w:tc>
        <w:tc>
          <w:tcPr>
            <w:tcW w:w="1363" w:type="dxa"/>
          </w:tcPr>
          <w:p w14:paraId="01163CFA" w14:textId="77777777" w:rsidR="00950973" w:rsidRDefault="00950973" w:rsidP="00950973"/>
        </w:tc>
        <w:tc>
          <w:tcPr>
            <w:tcW w:w="1314" w:type="dxa"/>
          </w:tcPr>
          <w:p w14:paraId="4D2DF9AB" w14:textId="77777777" w:rsidR="00950973" w:rsidRDefault="00950973" w:rsidP="00950973"/>
        </w:tc>
      </w:tr>
    </w:tbl>
    <w:p w14:paraId="7ED5B316" w14:textId="77777777" w:rsidR="00950973" w:rsidRDefault="00950973" w:rsidP="00950973"/>
    <w:p w14:paraId="6744507F" w14:textId="77777777" w:rsidR="00950973" w:rsidRPr="00D60069" w:rsidRDefault="00950973" w:rsidP="00950973">
      <w:pPr>
        <w:pStyle w:val="Heading1"/>
      </w:pPr>
      <w:r>
        <w:t>Other</w:t>
      </w:r>
    </w:p>
    <w:p w14:paraId="7017DD6D" w14:textId="77777777" w:rsidR="00950973" w:rsidRDefault="00950973" w:rsidP="00950973"/>
    <w:sectPr w:rsidR="00950973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A5CF8A" w14:textId="77777777" w:rsidR="00C7348E" w:rsidRDefault="00C7348E">
      <w:pPr>
        <w:spacing w:before="0" w:after="0"/>
      </w:pPr>
      <w:r>
        <w:separator/>
      </w:r>
    </w:p>
  </w:endnote>
  <w:endnote w:type="continuationSeparator" w:id="0">
    <w:p w14:paraId="6B64970B" w14:textId="77777777" w:rsidR="00C7348E" w:rsidRDefault="00C7348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FAC8C6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3DE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B72183" w14:textId="77777777" w:rsidR="00C7348E" w:rsidRDefault="00C7348E">
      <w:pPr>
        <w:spacing w:before="0" w:after="0"/>
      </w:pPr>
      <w:r>
        <w:separator/>
      </w:r>
    </w:p>
  </w:footnote>
  <w:footnote w:type="continuationSeparator" w:id="0">
    <w:p w14:paraId="558520C6" w14:textId="77777777" w:rsidR="00C7348E" w:rsidRDefault="00C7348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327ADB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6CA1A65"/>
    <w:multiLevelType w:val="hybridMultilevel"/>
    <w:tmpl w:val="70FAC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3764F"/>
    <w:multiLevelType w:val="hybridMultilevel"/>
    <w:tmpl w:val="216C9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973"/>
    <w:rsid w:val="001764A8"/>
    <w:rsid w:val="00182C04"/>
    <w:rsid w:val="001E0877"/>
    <w:rsid w:val="00271828"/>
    <w:rsid w:val="002A6ED9"/>
    <w:rsid w:val="002B2D13"/>
    <w:rsid w:val="002C1875"/>
    <w:rsid w:val="002C667F"/>
    <w:rsid w:val="0034721D"/>
    <w:rsid w:val="003B4D1A"/>
    <w:rsid w:val="003D5BF7"/>
    <w:rsid w:val="003F257D"/>
    <w:rsid w:val="004010A6"/>
    <w:rsid w:val="004A52E9"/>
    <w:rsid w:val="004D4996"/>
    <w:rsid w:val="004D5F4B"/>
    <w:rsid w:val="005A7328"/>
    <w:rsid w:val="006344A8"/>
    <w:rsid w:val="0072304D"/>
    <w:rsid w:val="00734EEC"/>
    <w:rsid w:val="007F04FA"/>
    <w:rsid w:val="007F59DC"/>
    <w:rsid w:val="00813B0E"/>
    <w:rsid w:val="00821ECF"/>
    <w:rsid w:val="00875A7F"/>
    <w:rsid w:val="00950973"/>
    <w:rsid w:val="00B43E54"/>
    <w:rsid w:val="00C62776"/>
    <w:rsid w:val="00C7348E"/>
    <w:rsid w:val="00CE3FC1"/>
    <w:rsid w:val="00D60069"/>
    <w:rsid w:val="00D62E01"/>
    <w:rsid w:val="00D661EE"/>
    <w:rsid w:val="00E048B4"/>
    <w:rsid w:val="00EF3DE5"/>
    <w:rsid w:val="00F201F5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EA1947"/>
  <w15:docId w15:val="{8AE75DC4-69CC-42DD-921B-889CA88CA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950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a0010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BAC7C2AA2DC40A6BAAFA46253469A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A1BC9-7C0E-44BA-8376-F69AAC92ACB3}"/>
      </w:docPartPr>
      <w:docPartBody>
        <w:p w:rsidR="004975B4" w:rsidRDefault="00CB1B35">
          <w:pPr>
            <w:pStyle w:val="7BAC7C2AA2DC40A6BAAFA46253469A3A"/>
          </w:pPr>
          <w:r>
            <w:t>Date</w:t>
          </w:r>
        </w:p>
      </w:docPartBody>
    </w:docPart>
    <w:docPart>
      <w:docPartPr>
        <w:name w:val="7C491D12BC0244BA8DAD6AC92EEE5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2A686-65FA-4229-B2E9-AA6C46E16CDD}"/>
      </w:docPartPr>
      <w:docPartBody>
        <w:p w:rsidR="004975B4" w:rsidRDefault="00CB1B35">
          <w:pPr>
            <w:pStyle w:val="7C491D12BC0244BA8DAD6AC92EEE52F3"/>
          </w:pPr>
          <w:r>
            <w:t>Time</w:t>
          </w:r>
        </w:p>
      </w:docPartBody>
    </w:docPart>
    <w:docPart>
      <w:docPartPr>
        <w:name w:val="856742B62B7E48B48CB630EF892AE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40B18-6864-4700-989A-3107FB9BCB81}"/>
      </w:docPartPr>
      <w:docPartBody>
        <w:p w:rsidR="004975B4" w:rsidRDefault="00CB1B35">
          <w:pPr>
            <w:pStyle w:val="856742B62B7E48B48CB630EF892AEF2B"/>
          </w:pPr>
          <w:r>
            <w:t>Location</w:t>
          </w:r>
        </w:p>
      </w:docPartBody>
    </w:docPart>
    <w:docPart>
      <w:docPartPr>
        <w:name w:val="5C0F628A03DE4C81A25F4B1DE5DF0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676A89-0A01-4BBA-97A3-9629B0462069}"/>
      </w:docPartPr>
      <w:docPartBody>
        <w:p w:rsidR="004975B4" w:rsidRDefault="00CB1B35">
          <w:pPr>
            <w:pStyle w:val="5C0F628A03DE4C81A25F4B1DE5DF08C7"/>
          </w:pPr>
          <w:r w:rsidRPr="00E048B4">
            <w:t>Meeting called by:</w:t>
          </w:r>
        </w:p>
      </w:docPartBody>
    </w:docPart>
    <w:docPart>
      <w:docPartPr>
        <w:name w:val="74B18A5DE5DA46EDA565167D16E9E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7BABF-3E81-4F95-A12C-C42C8E51041E}"/>
      </w:docPartPr>
      <w:docPartBody>
        <w:p w:rsidR="004975B4" w:rsidRDefault="00CB1B35">
          <w:pPr>
            <w:pStyle w:val="74B18A5DE5DA46EDA565167D16E9E1A6"/>
          </w:pPr>
          <w:r w:rsidRPr="00E048B4">
            <w:t>Type of meeting:</w:t>
          </w:r>
        </w:p>
      </w:docPartBody>
    </w:docPart>
    <w:docPart>
      <w:docPartPr>
        <w:name w:val="515AA795CBFB441FB0454236D5E90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B57DC-07F1-4BF8-8FAE-640EE62526C7}"/>
      </w:docPartPr>
      <w:docPartBody>
        <w:p w:rsidR="004975B4" w:rsidRDefault="00CB1B35">
          <w:pPr>
            <w:pStyle w:val="515AA795CBFB441FB0454236D5E90C29"/>
          </w:pPr>
          <w:r w:rsidRPr="00E048B4">
            <w:t>Facilitator:</w:t>
          </w:r>
        </w:p>
      </w:docPartBody>
    </w:docPart>
    <w:docPart>
      <w:docPartPr>
        <w:name w:val="3E8F00BE8BA14706A6735BB9EB51E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19138-1226-4ABA-8A7D-613F870E4AA3}"/>
      </w:docPartPr>
      <w:docPartBody>
        <w:p w:rsidR="004975B4" w:rsidRDefault="00CB1B35">
          <w:pPr>
            <w:pStyle w:val="3E8F00BE8BA14706A6735BB9EB51EE78"/>
          </w:pPr>
          <w:r w:rsidRPr="00E048B4">
            <w:t>Note taker:</w:t>
          </w:r>
        </w:p>
      </w:docPartBody>
    </w:docPart>
    <w:docPart>
      <w:docPartPr>
        <w:name w:val="26B176C4AB8C4217A7F0ECEAC7D70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3A8FE-DE99-4311-8EBC-CA044BFF6E09}"/>
      </w:docPartPr>
      <w:docPartBody>
        <w:p w:rsidR="004975B4" w:rsidRDefault="00914427" w:rsidP="00914427">
          <w:pPr>
            <w:pStyle w:val="26B176C4AB8C4217A7F0ECEAC7D705C0"/>
          </w:pPr>
          <w:r>
            <w:t>Minutes</w:t>
          </w:r>
        </w:p>
      </w:docPartBody>
    </w:docPart>
    <w:docPart>
      <w:docPartPr>
        <w:name w:val="F8B9D6A84E4A40CAA525408D4D1F7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BEA25-43A4-4D8D-A3E1-1E0F03DA2B3E}"/>
      </w:docPartPr>
      <w:docPartBody>
        <w:p w:rsidR="00C458A0" w:rsidRDefault="00BD14F9" w:rsidP="00BD14F9">
          <w:pPr>
            <w:pStyle w:val="F8B9D6A84E4A40CAA525408D4D1F7226"/>
          </w:pPr>
          <w:r>
            <w:t>Attendees:</w:t>
          </w:r>
        </w:p>
      </w:docPartBody>
    </w:docPart>
    <w:docPart>
      <w:docPartPr>
        <w:name w:val="42EE6940043B4E7584D1C10CF37A1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70E9C-23AA-4985-B695-876176FBE375}"/>
      </w:docPartPr>
      <w:docPartBody>
        <w:p w:rsidR="00C458A0" w:rsidRDefault="00BD14F9" w:rsidP="00BD14F9">
          <w:pPr>
            <w:pStyle w:val="42EE6940043B4E7584D1C10CF37A1CF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427"/>
    <w:rsid w:val="00035A74"/>
    <w:rsid w:val="004975B4"/>
    <w:rsid w:val="006A14A7"/>
    <w:rsid w:val="008B55BB"/>
    <w:rsid w:val="00914427"/>
    <w:rsid w:val="00BD14F9"/>
    <w:rsid w:val="00C458A0"/>
    <w:rsid w:val="00CB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AC7C2AA2DC40A6BAAFA46253469A3A">
    <w:name w:val="7BAC7C2AA2DC40A6BAAFA46253469A3A"/>
  </w:style>
  <w:style w:type="paragraph" w:customStyle="1" w:styleId="7C491D12BC0244BA8DAD6AC92EEE52F3">
    <w:name w:val="7C491D12BC0244BA8DAD6AC92EEE52F3"/>
  </w:style>
  <w:style w:type="paragraph" w:customStyle="1" w:styleId="856742B62B7E48B48CB630EF892AEF2B">
    <w:name w:val="856742B62B7E48B48CB630EF892AEF2B"/>
  </w:style>
  <w:style w:type="paragraph" w:customStyle="1" w:styleId="5C0F628A03DE4C81A25F4B1DE5DF08C7">
    <w:name w:val="5C0F628A03DE4C81A25F4B1DE5DF08C7"/>
  </w:style>
  <w:style w:type="paragraph" w:customStyle="1" w:styleId="74B18A5DE5DA46EDA565167D16E9E1A6">
    <w:name w:val="74B18A5DE5DA46EDA565167D16E9E1A6"/>
  </w:style>
  <w:style w:type="paragraph" w:customStyle="1" w:styleId="515AA795CBFB441FB0454236D5E90C29">
    <w:name w:val="515AA795CBFB441FB0454236D5E90C29"/>
  </w:style>
  <w:style w:type="paragraph" w:customStyle="1" w:styleId="F8B9D6A84E4A40CAA525408D4D1F7226">
    <w:name w:val="F8B9D6A84E4A40CAA525408D4D1F7226"/>
    <w:rsid w:val="00BD14F9"/>
  </w:style>
  <w:style w:type="paragraph" w:customStyle="1" w:styleId="3E8F00BE8BA14706A6735BB9EB51EE78">
    <w:name w:val="3E8F00BE8BA14706A6735BB9EB51EE78"/>
  </w:style>
  <w:style w:type="paragraph" w:customStyle="1" w:styleId="42EE6940043B4E7584D1C10CF37A1CF0">
    <w:name w:val="42EE6940043B4E7584D1C10CF37A1CF0"/>
    <w:rsid w:val="00BD14F9"/>
  </w:style>
  <w:style w:type="paragraph" w:customStyle="1" w:styleId="26B176C4AB8C4217A7F0ECEAC7D705C0">
    <w:name w:val="26B176C4AB8C4217A7F0ECEAC7D705C0"/>
    <w:rsid w:val="009144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TotalTime>7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Allen</dc:creator>
  <cp:keywords/>
  <dc:description/>
  <cp:lastModifiedBy>Nathan Moore</cp:lastModifiedBy>
  <cp:revision>7</cp:revision>
  <dcterms:created xsi:type="dcterms:W3CDTF">2021-02-23T15:26:00Z</dcterms:created>
  <dcterms:modified xsi:type="dcterms:W3CDTF">2021-02-23T15:33:00Z</dcterms:modified>
  <cp:version/>
</cp:coreProperties>
</file>