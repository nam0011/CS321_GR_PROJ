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1B845B92" w14:textId="77777777" w:rsidTr="001E0877">
        <w:tc>
          <w:tcPr>
            <w:tcW w:w="7650" w:type="dxa"/>
          </w:tcPr>
          <w:p w14:paraId="2373BFBC" w14:textId="40B63F99" w:rsidR="002B2D13" w:rsidRPr="00D60069" w:rsidRDefault="00271828" w:rsidP="00271828">
            <w:pPr>
              <w:pStyle w:val="Title"/>
            </w:pPr>
            <w:r>
              <w:t>Team Meeting</w:t>
            </w:r>
            <w:r w:rsidR="002C667F">
              <w:t xml:space="preserve"> #</w:t>
            </w:r>
            <w:r w:rsidR="002C1875">
              <w:t>4</w:t>
            </w:r>
          </w:p>
        </w:tc>
        <w:tc>
          <w:tcPr>
            <w:tcW w:w="2574" w:type="dxa"/>
            <w:vAlign w:val="bottom"/>
          </w:tcPr>
          <w:p w14:paraId="2A8F5B33" w14:textId="242C784E" w:rsidR="00D62E01" w:rsidRPr="00D60069" w:rsidRDefault="00332120">
            <w:pPr>
              <w:pStyle w:val="Heading3"/>
            </w:pPr>
            <w:sdt>
              <w:sdtPr>
                <w:id w:val="2006626827"/>
                <w:placeholder>
                  <w:docPart w:val="7BAC7C2AA2DC40A6BAAFA46253469A3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Date</w:t>
                </w:r>
              </w:sdtContent>
            </w:sdt>
            <w:r w:rsidR="002C667F">
              <w:t xml:space="preserve"> 2/1</w:t>
            </w:r>
            <w:r w:rsidR="002C1875">
              <w:t>8</w:t>
            </w:r>
            <w:r w:rsidR="002C667F">
              <w:t>/21</w:t>
            </w:r>
          </w:p>
          <w:p w14:paraId="58AA8D71" w14:textId="664BAD84" w:rsidR="00D62E01" w:rsidRPr="00D60069" w:rsidRDefault="00332120">
            <w:pPr>
              <w:pStyle w:val="Heading3"/>
            </w:pPr>
            <w:sdt>
              <w:sdtPr>
                <w:alias w:val="Time"/>
                <w:tag w:val="Time"/>
                <w:id w:val="807176113"/>
                <w:placeholder>
                  <w:docPart w:val="7C491D12BC0244BA8DAD6AC92EEE52F3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Time</w:t>
                </w:r>
              </w:sdtContent>
            </w:sdt>
            <w:r w:rsidR="002C667F">
              <w:t xml:space="preserve"> 10:</w:t>
            </w:r>
            <w:r w:rsidR="002C1875">
              <w:t>5</w:t>
            </w:r>
            <w:r w:rsidR="002C667F">
              <w:t>0-1</w:t>
            </w:r>
            <w:r w:rsidR="002C1875">
              <w:t>2:00</w:t>
            </w:r>
          </w:p>
          <w:p w14:paraId="220100B1" w14:textId="357CF3F1" w:rsidR="002B2D13" w:rsidRPr="00D60069" w:rsidRDefault="00332120" w:rsidP="00D62E01">
            <w:pPr>
              <w:pStyle w:val="Heading3"/>
            </w:pPr>
            <w:sdt>
              <w:sdtPr>
                <w:alias w:val="Location"/>
                <w:tag w:val="Location"/>
                <w:id w:val="807176140"/>
                <w:placeholder>
                  <w:docPart w:val="856742B62B7E48B48CB630EF892AEF2B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Location</w:t>
                </w:r>
              </w:sdtContent>
            </w:sdt>
            <w:r w:rsidR="002C667F">
              <w:t xml:space="preserve">: Zoom 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99D7531" w14:textId="77777777" w:rsidTr="00B43E54">
        <w:trPr>
          <w:trHeight w:val="162"/>
        </w:trPr>
        <w:tc>
          <w:tcPr>
            <w:tcW w:w="1946" w:type="dxa"/>
            <w:tcMar>
              <w:top w:w="144" w:type="dxa"/>
            </w:tcMar>
          </w:tcPr>
          <w:p w14:paraId="3FB9BEA4" w14:textId="6675393C" w:rsidR="002B2D13" w:rsidRPr="00D60069" w:rsidRDefault="00332120" w:rsidP="00B43E54">
            <w:pPr>
              <w:pStyle w:val="Heading2"/>
              <w:spacing w:before="0"/>
              <w:outlineLvl w:val="1"/>
            </w:pPr>
            <w:sdt>
              <w:sdtPr>
                <w:id w:val="834805806"/>
                <w:placeholder>
                  <w:docPart w:val="5C0F628A03DE4C81A25F4B1DE5DF08C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Meeting called by:</w:t>
                </w:r>
              </w:sdtContent>
            </w:sdt>
          </w:p>
        </w:tc>
        <w:tc>
          <w:tcPr>
            <w:tcW w:w="3184" w:type="dxa"/>
            <w:tcMar>
              <w:top w:w="144" w:type="dxa"/>
            </w:tcMar>
          </w:tcPr>
          <w:p w14:paraId="53D361CF" w14:textId="3BAADE78" w:rsidR="002B2D13" w:rsidRPr="00D60069" w:rsidRDefault="002C667F" w:rsidP="00B43E54">
            <w:pPr>
              <w:spacing w:before="0"/>
            </w:pPr>
            <w:r>
              <w:t>Nathan Moore</w:t>
            </w:r>
          </w:p>
        </w:tc>
        <w:tc>
          <w:tcPr>
            <w:tcW w:w="1779" w:type="dxa"/>
            <w:tcMar>
              <w:top w:w="144" w:type="dxa"/>
            </w:tcMar>
          </w:tcPr>
          <w:p w14:paraId="6F5C1FEF" w14:textId="77777777" w:rsidR="002B2D13" w:rsidRPr="00D60069" w:rsidRDefault="00332120" w:rsidP="00B43E54">
            <w:pPr>
              <w:pStyle w:val="Heading2"/>
              <w:spacing w:before="0"/>
              <w:outlineLvl w:val="1"/>
            </w:pPr>
            <w:sdt>
              <w:sdtPr>
                <w:id w:val="-442851289"/>
                <w:placeholder>
                  <w:docPart w:val="74B18A5DE5DA46EDA565167D16E9E1A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41F695" w14:textId="5FDA4543" w:rsidR="002B2D13" w:rsidRPr="00D60069" w:rsidRDefault="002C667F" w:rsidP="00B43E54">
            <w:pPr>
              <w:spacing w:before="0"/>
            </w:pPr>
            <w:r>
              <w:t xml:space="preserve">CRC </w:t>
            </w:r>
            <w:r w:rsidR="002C1875">
              <w:t>Review Session</w:t>
            </w:r>
          </w:p>
        </w:tc>
      </w:tr>
      <w:tr w:rsidR="002B2D13" w:rsidRPr="00D60069" w14:paraId="5821361D" w14:textId="77777777" w:rsidTr="00E048B4">
        <w:sdt>
          <w:sdtPr>
            <w:id w:val="-906145096"/>
            <w:placeholder>
              <w:docPart w:val="515AA795CBFB441FB0454236D5E90C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38A5A215" w14:textId="77777777" w:rsidR="002B2D13" w:rsidRPr="00D60069" w:rsidRDefault="006344A8" w:rsidP="00B43E54">
                <w:pPr>
                  <w:pStyle w:val="Heading2"/>
                  <w:spacing w:before="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4547CBD5" w14:textId="2F74A524" w:rsidR="002B2D13" w:rsidRPr="00D60069" w:rsidRDefault="002C667F" w:rsidP="00B43E54">
            <w:pPr>
              <w:spacing w:before="0"/>
            </w:pPr>
            <w:r>
              <w:t>Cody Bracewell - Zoom</w:t>
            </w:r>
          </w:p>
        </w:tc>
        <w:tc>
          <w:tcPr>
            <w:tcW w:w="1779" w:type="dxa"/>
          </w:tcPr>
          <w:p w14:paraId="6E6379CD" w14:textId="77777777" w:rsidR="002B2D13" w:rsidRPr="00D60069" w:rsidRDefault="00332120" w:rsidP="00B43E54">
            <w:pPr>
              <w:pStyle w:val="Heading2"/>
              <w:spacing w:before="0"/>
              <w:outlineLvl w:val="1"/>
            </w:pPr>
            <w:sdt>
              <w:sdtPr>
                <w:id w:val="795647141"/>
                <w:placeholder>
                  <w:docPart w:val="3E8F00BE8BA14706A6735BB9EB51EE7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79449BFD" w14:textId="5B5163B4" w:rsidR="002B2D13" w:rsidRPr="00D60069" w:rsidRDefault="002C667F" w:rsidP="00B43E54">
            <w:pPr>
              <w:spacing w:before="0"/>
            </w:pPr>
            <w:r>
              <w:t>Nathan Moore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C667F" w:rsidRPr="00D60069" w14:paraId="5CB2E2F2" w14:textId="77777777" w:rsidTr="00E048B4">
        <w:tc>
          <w:tcPr>
            <w:tcW w:w="1980" w:type="dxa"/>
            <w:tcMar>
              <w:top w:w="144" w:type="dxa"/>
            </w:tcMar>
          </w:tcPr>
          <w:p w14:paraId="0D25E475" w14:textId="77777777" w:rsidR="002C667F" w:rsidRPr="00D60069" w:rsidRDefault="00332120" w:rsidP="002C667F">
            <w:pPr>
              <w:pStyle w:val="Heading2"/>
              <w:spacing w:before="0" w:after="0"/>
            </w:pPr>
            <w:sdt>
              <w:sdtPr>
                <w:id w:val="1643469904"/>
                <w:placeholder>
                  <w:docPart w:val="F8B9D6A84E4A40CAA525408D4D1F7226"/>
                </w:placeholder>
                <w:temporary/>
                <w:showingPlcHdr/>
                <w15:appearance w15:val="hidden"/>
              </w:sdtPr>
              <w:sdtEndPr/>
              <w:sdtContent>
                <w:r w:rsidR="002C667F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01BA21E4" w14:textId="4CD6DF03" w:rsidR="002C667F" w:rsidRPr="00D60069" w:rsidRDefault="00332120" w:rsidP="002C667F">
            <w:pPr>
              <w:spacing w:before="0" w:after="0"/>
            </w:pPr>
            <w:sdt>
              <w:sdtPr>
                <w:id w:val="2091324952"/>
              </w:sdtPr>
              <w:sdtEndPr/>
              <w:sdtContent>
                <w:r w:rsidR="002C667F">
                  <w:t>Nathan Moore, Cody Bracewell, Jonathan Lewis, Joseph Lambo</w:t>
                </w:r>
              </w:sdtContent>
            </w:sdt>
          </w:p>
        </w:tc>
      </w:tr>
      <w:tr w:rsidR="002C667F" w:rsidRPr="00D60069" w14:paraId="1E24E11B" w14:textId="77777777" w:rsidTr="00E048B4">
        <w:tc>
          <w:tcPr>
            <w:tcW w:w="1980" w:type="dxa"/>
          </w:tcPr>
          <w:p w14:paraId="55B943D1" w14:textId="77777777" w:rsidR="002C667F" w:rsidRPr="00D60069" w:rsidRDefault="00332120" w:rsidP="002C667F">
            <w:pPr>
              <w:pStyle w:val="Heading2"/>
              <w:spacing w:before="0" w:after="0"/>
            </w:pPr>
            <w:sdt>
              <w:sdtPr>
                <w:id w:val="681237791"/>
                <w:placeholder>
                  <w:docPart w:val="42EE6940043B4E7584D1C10CF37A1CF0"/>
                </w:placeholder>
                <w:temporary/>
                <w:showingPlcHdr/>
                <w15:appearance w15:val="hidden"/>
              </w:sdtPr>
              <w:sdtEndPr/>
              <w:sdtContent>
                <w:r w:rsidR="002C667F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3F6B9AF8" w14:textId="48ECE31B" w:rsidR="002C667F" w:rsidRPr="00D60069" w:rsidRDefault="002C1875" w:rsidP="002C667F">
            <w:pPr>
              <w:spacing w:before="0" w:after="0"/>
            </w:pPr>
            <w:r>
              <w:t>All CRC Cards Local and Shared</w:t>
            </w:r>
          </w:p>
        </w:tc>
      </w:tr>
    </w:tbl>
    <w:p w14:paraId="07DC8774" w14:textId="77777777" w:rsidR="002B2D13" w:rsidRPr="00D60069" w:rsidRDefault="00950973">
      <w:pPr>
        <w:pStyle w:val="Heading1"/>
      </w:pPr>
      <w:r>
        <w:t>Agenda</w:t>
      </w:r>
    </w:p>
    <w:p w14:paraId="32451AEC" w14:textId="77777777" w:rsidR="00D62E01" w:rsidRDefault="00950973" w:rsidP="00D62E01">
      <w:pPr>
        <w:rPr>
          <w:b/>
        </w:rPr>
      </w:pPr>
      <w:bookmarkStart w:id="0" w:name="MinuteItems"/>
      <w:bookmarkEnd w:id="0"/>
      <w:r>
        <w:rPr>
          <w:b/>
        </w:rPr>
        <w:t>Planned Topics:</w:t>
      </w:r>
    </w:p>
    <w:p w14:paraId="2026A8E7" w14:textId="3BAEF432" w:rsidR="00950973" w:rsidRDefault="002C667F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CRC </w:t>
      </w:r>
      <w:r w:rsidR="002C1875">
        <w:rPr>
          <w:b/>
        </w:rPr>
        <w:t>Review</w:t>
      </w:r>
    </w:p>
    <w:p w14:paraId="062A5F3E" w14:textId="67C05352" w:rsidR="00950973" w:rsidRDefault="002C1875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Class Design Discussion</w:t>
      </w:r>
    </w:p>
    <w:p w14:paraId="22947F47" w14:textId="6170EB34" w:rsidR="00950973" w:rsidRPr="00950973" w:rsidRDefault="002C1875" w:rsidP="0095097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Some </w:t>
      </w:r>
      <w:r w:rsidR="002C667F">
        <w:rPr>
          <w:b/>
        </w:rPr>
        <w:t>UML formatting</w:t>
      </w:r>
    </w:p>
    <w:p w14:paraId="35E391A6" w14:textId="77777777" w:rsidR="00950973" w:rsidRDefault="00950973" w:rsidP="00D62E01"/>
    <w:sdt>
      <w:sdtPr>
        <w:id w:val="1741980483"/>
        <w:placeholder>
          <w:docPart w:val="26B176C4AB8C4217A7F0ECEAC7D705C0"/>
        </w:placeholder>
        <w:temporary/>
        <w:showingPlcHdr/>
        <w15:appearance w15:val="hidden"/>
      </w:sdtPr>
      <w:sdtEndPr/>
      <w:sdtContent>
        <w:p w14:paraId="76575263" w14:textId="77777777" w:rsidR="00950973" w:rsidRPr="00D60069" w:rsidRDefault="00950973" w:rsidP="00950973">
          <w:pPr>
            <w:pStyle w:val="Heading1"/>
          </w:pPr>
          <w:r w:rsidRPr="00D60069">
            <w:t>Minutes</w:t>
          </w:r>
        </w:p>
      </w:sdtContent>
    </w:sdt>
    <w:p w14:paraId="198CC796" w14:textId="218F857D" w:rsidR="00950973" w:rsidRDefault="002C1875" w:rsidP="00950973">
      <w:pPr>
        <w:rPr>
          <w:b/>
        </w:rPr>
      </w:pPr>
      <w:r>
        <w:rPr>
          <w:b/>
        </w:rPr>
        <w:t>CRC card Review – Cody to update and meet back on Sunday</w:t>
      </w:r>
    </w:p>
    <w:p w14:paraId="2010F720" w14:textId="30AD15EE" w:rsidR="002C1875" w:rsidRDefault="002C1875" w:rsidP="00950973">
      <w:pPr>
        <w:rPr>
          <w:b/>
        </w:rPr>
      </w:pPr>
      <w:r>
        <w:rPr>
          <w:b/>
        </w:rPr>
        <w:t xml:space="preserve">Jonathan has bad internet connection at </w:t>
      </w:r>
      <w:r w:rsidR="004A52E9">
        <w:rPr>
          <w:b/>
        </w:rPr>
        <w:t>~</w:t>
      </w:r>
      <w:r>
        <w:rPr>
          <w:b/>
        </w:rPr>
        <w:t>11:4</w:t>
      </w:r>
      <w:r w:rsidR="004A52E9">
        <w:rPr>
          <w:b/>
        </w:rPr>
        <w:t xml:space="preserve">0 </w:t>
      </w:r>
      <w:r>
        <w:rPr>
          <w:b/>
        </w:rPr>
        <w:t>CST follow up on Sunday</w:t>
      </w:r>
    </w:p>
    <w:p w14:paraId="3A28CE17" w14:textId="6B0235AD" w:rsidR="002C1875" w:rsidRDefault="004A52E9" w:rsidP="00950973">
      <w:pPr>
        <w:rPr>
          <w:b/>
        </w:rPr>
      </w:pPr>
      <w:r>
        <w:rPr>
          <w:b/>
        </w:rPr>
        <w:t>All CRC cards are all pushed to google drive and approved by team</w:t>
      </w:r>
    </w:p>
    <w:p w14:paraId="4ED21A1E" w14:textId="0A4C1AA7" w:rsidR="004A52E9" w:rsidRPr="00950973" w:rsidRDefault="004A52E9" w:rsidP="00950973">
      <w:pPr>
        <w:rPr>
          <w:b/>
        </w:rPr>
      </w:pPr>
      <w:r>
        <w:rPr>
          <w:b/>
        </w:rPr>
        <w:t>Scheduled short meeting for Sunday to start talking about class design and uml formatting</w:t>
      </w:r>
    </w:p>
    <w:p w14:paraId="48D18961" w14:textId="77777777" w:rsidR="00950973" w:rsidRDefault="00950973" w:rsidP="00950973">
      <w:pPr>
        <w:pStyle w:val="Heading1"/>
        <w:pBdr>
          <w:bottom w:val="double" w:sz="4" w:space="0" w:color="000000" w:themeColor="text1"/>
        </w:pBdr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4254"/>
        <w:gridCol w:w="2502"/>
        <w:gridCol w:w="1363"/>
        <w:gridCol w:w="1314"/>
      </w:tblGrid>
      <w:tr w:rsidR="00950973" w:rsidRPr="00950973" w14:paraId="3E29BA4A" w14:textId="77777777" w:rsidTr="007F59DC">
        <w:tc>
          <w:tcPr>
            <w:tcW w:w="781" w:type="dxa"/>
            <w:shd w:val="clear" w:color="auto" w:fill="808080" w:themeFill="background1" w:themeFillShade="80"/>
          </w:tcPr>
          <w:p w14:paraId="29901772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Item #</w:t>
            </w:r>
          </w:p>
        </w:tc>
        <w:tc>
          <w:tcPr>
            <w:tcW w:w="4254" w:type="dxa"/>
            <w:shd w:val="clear" w:color="auto" w:fill="808080" w:themeFill="background1" w:themeFillShade="80"/>
          </w:tcPr>
          <w:p w14:paraId="17E035A7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Action Item Description</w:t>
            </w:r>
          </w:p>
        </w:tc>
        <w:tc>
          <w:tcPr>
            <w:tcW w:w="2502" w:type="dxa"/>
            <w:shd w:val="clear" w:color="auto" w:fill="808080" w:themeFill="background1" w:themeFillShade="80"/>
          </w:tcPr>
          <w:p w14:paraId="0F76F4DA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Person Responsible</w:t>
            </w:r>
          </w:p>
        </w:tc>
        <w:tc>
          <w:tcPr>
            <w:tcW w:w="1363" w:type="dxa"/>
            <w:shd w:val="clear" w:color="auto" w:fill="808080" w:themeFill="background1" w:themeFillShade="80"/>
          </w:tcPr>
          <w:p w14:paraId="619C16FA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Due Date</w:t>
            </w:r>
          </w:p>
        </w:tc>
        <w:tc>
          <w:tcPr>
            <w:tcW w:w="1314" w:type="dxa"/>
            <w:shd w:val="clear" w:color="auto" w:fill="808080" w:themeFill="background1" w:themeFillShade="80"/>
          </w:tcPr>
          <w:p w14:paraId="3C2A4F1C" w14:textId="77777777" w:rsidR="00950973" w:rsidRPr="00950973" w:rsidRDefault="00950973" w:rsidP="007F59DC">
            <w:pPr>
              <w:jc w:val="center"/>
              <w:rPr>
                <w:b/>
                <w:color w:val="FFFFFF" w:themeColor="background1"/>
              </w:rPr>
            </w:pPr>
            <w:r w:rsidRPr="00950973">
              <w:rPr>
                <w:b/>
                <w:color w:val="FFFFFF" w:themeColor="background1"/>
              </w:rPr>
              <w:t>Completed</w:t>
            </w:r>
          </w:p>
        </w:tc>
      </w:tr>
      <w:tr w:rsidR="00950973" w14:paraId="7F8CD5CE" w14:textId="77777777" w:rsidTr="007F59DC">
        <w:tc>
          <w:tcPr>
            <w:tcW w:w="781" w:type="dxa"/>
          </w:tcPr>
          <w:p w14:paraId="61DC8FE8" w14:textId="5D2CEBBE" w:rsidR="00950973" w:rsidRDefault="002C667F" w:rsidP="00950973">
            <w:r>
              <w:t>1</w:t>
            </w:r>
          </w:p>
        </w:tc>
        <w:tc>
          <w:tcPr>
            <w:tcW w:w="4254" w:type="dxa"/>
          </w:tcPr>
          <w:p w14:paraId="6589AE1E" w14:textId="6AAF9F9F" w:rsidR="00950973" w:rsidRDefault="00F201F5" w:rsidP="00950973">
            <w:r>
              <w:t xml:space="preserve">Working on </w:t>
            </w:r>
            <w:r w:rsidR="003B4D1A">
              <w:t>main test UML</w:t>
            </w:r>
          </w:p>
        </w:tc>
        <w:tc>
          <w:tcPr>
            <w:tcW w:w="2502" w:type="dxa"/>
          </w:tcPr>
          <w:p w14:paraId="6DE991E2" w14:textId="2977D79C" w:rsidR="00950973" w:rsidRDefault="002C667F" w:rsidP="00950973">
            <w:r>
              <w:t>Joseph Lambo</w:t>
            </w:r>
          </w:p>
        </w:tc>
        <w:tc>
          <w:tcPr>
            <w:tcW w:w="1363" w:type="dxa"/>
          </w:tcPr>
          <w:p w14:paraId="348E74E7" w14:textId="54A935A1" w:rsidR="00950973" w:rsidRDefault="00950973" w:rsidP="00950973"/>
        </w:tc>
        <w:tc>
          <w:tcPr>
            <w:tcW w:w="1314" w:type="dxa"/>
          </w:tcPr>
          <w:p w14:paraId="582787AD" w14:textId="6E4544A0" w:rsidR="00950973" w:rsidRDefault="00950973" w:rsidP="00950973"/>
        </w:tc>
      </w:tr>
      <w:tr w:rsidR="00950973" w14:paraId="3378A24C" w14:textId="77777777" w:rsidTr="007F59DC">
        <w:tc>
          <w:tcPr>
            <w:tcW w:w="781" w:type="dxa"/>
          </w:tcPr>
          <w:p w14:paraId="58F3377F" w14:textId="1F5CB4DD" w:rsidR="00950973" w:rsidRDefault="002C667F" w:rsidP="00950973">
            <w:r>
              <w:t>2</w:t>
            </w:r>
          </w:p>
        </w:tc>
        <w:tc>
          <w:tcPr>
            <w:tcW w:w="4254" w:type="dxa"/>
          </w:tcPr>
          <w:p w14:paraId="05A4E020" w14:textId="2F8368C1" w:rsidR="00950973" w:rsidRDefault="003B4D1A" w:rsidP="00950973">
            <w:r>
              <w:t>-</w:t>
            </w:r>
          </w:p>
        </w:tc>
        <w:tc>
          <w:tcPr>
            <w:tcW w:w="2502" w:type="dxa"/>
          </w:tcPr>
          <w:p w14:paraId="2136EF10" w14:textId="6329921A" w:rsidR="00950973" w:rsidRDefault="002C667F" w:rsidP="00950973">
            <w:r>
              <w:t>Jonathan Lewis</w:t>
            </w:r>
          </w:p>
        </w:tc>
        <w:tc>
          <w:tcPr>
            <w:tcW w:w="1363" w:type="dxa"/>
          </w:tcPr>
          <w:p w14:paraId="537DFE92" w14:textId="256E84B1" w:rsidR="00950973" w:rsidRDefault="00950973" w:rsidP="00950973"/>
        </w:tc>
        <w:tc>
          <w:tcPr>
            <w:tcW w:w="1314" w:type="dxa"/>
          </w:tcPr>
          <w:p w14:paraId="239C0500" w14:textId="553C6365" w:rsidR="00950973" w:rsidRDefault="00950973" w:rsidP="00950973"/>
        </w:tc>
      </w:tr>
      <w:tr w:rsidR="00950973" w14:paraId="03DFD5A3" w14:textId="77777777" w:rsidTr="007F59DC">
        <w:tc>
          <w:tcPr>
            <w:tcW w:w="781" w:type="dxa"/>
          </w:tcPr>
          <w:p w14:paraId="35F71A85" w14:textId="429337C9" w:rsidR="00950973" w:rsidRDefault="002C667F" w:rsidP="00950973">
            <w:r>
              <w:t>3</w:t>
            </w:r>
          </w:p>
        </w:tc>
        <w:tc>
          <w:tcPr>
            <w:tcW w:w="4254" w:type="dxa"/>
          </w:tcPr>
          <w:p w14:paraId="63C14325" w14:textId="2AAACD57" w:rsidR="00950973" w:rsidRDefault="003B4D1A" w:rsidP="00950973">
            <w:r>
              <w:t>Finishing up CRC</w:t>
            </w:r>
          </w:p>
        </w:tc>
        <w:tc>
          <w:tcPr>
            <w:tcW w:w="2502" w:type="dxa"/>
          </w:tcPr>
          <w:p w14:paraId="0839D2B0" w14:textId="3E7C9DFD" w:rsidR="00950973" w:rsidRDefault="002C667F" w:rsidP="00950973">
            <w:r>
              <w:t>Cody Bracewell</w:t>
            </w:r>
          </w:p>
        </w:tc>
        <w:tc>
          <w:tcPr>
            <w:tcW w:w="1363" w:type="dxa"/>
          </w:tcPr>
          <w:p w14:paraId="2D546129" w14:textId="68CAA7E1" w:rsidR="00950973" w:rsidRDefault="00950973" w:rsidP="00950973"/>
        </w:tc>
        <w:tc>
          <w:tcPr>
            <w:tcW w:w="1314" w:type="dxa"/>
          </w:tcPr>
          <w:p w14:paraId="192036B7" w14:textId="3FDFEA96" w:rsidR="00950973" w:rsidRDefault="00950973" w:rsidP="00950973"/>
        </w:tc>
      </w:tr>
      <w:tr w:rsidR="00950973" w14:paraId="30E9D5FB" w14:textId="77777777" w:rsidTr="007F59DC">
        <w:tc>
          <w:tcPr>
            <w:tcW w:w="781" w:type="dxa"/>
          </w:tcPr>
          <w:p w14:paraId="3D1388CF" w14:textId="24CFE806" w:rsidR="00950973" w:rsidRDefault="002C667F" w:rsidP="00950973">
            <w:r>
              <w:t>4</w:t>
            </w:r>
          </w:p>
        </w:tc>
        <w:tc>
          <w:tcPr>
            <w:tcW w:w="4254" w:type="dxa"/>
          </w:tcPr>
          <w:p w14:paraId="317448B0" w14:textId="4643FE09" w:rsidR="00950973" w:rsidRDefault="001764A8" w:rsidP="00F201F5">
            <w:pPr>
              <w:tabs>
                <w:tab w:val="left" w:pos="2908"/>
              </w:tabs>
            </w:pPr>
            <w:r>
              <w:t>Finishing up</w:t>
            </w:r>
            <w:r w:rsidR="003B4D1A">
              <w:t xml:space="preserve"> some background mathematics needed</w:t>
            </w:r>
          </w:p>
        </w:tc>
        <w:tc>
          <w:tcPr>
            <w:tcW w:w="2502" w:type="dxa"/>
          </w:tcPr>
          <w:p w14:paraId="55155975" w14:textId="1E72DE70" w:rsidR="00950973" w:rsidRDefault="002C667F" w:rsidP="00950973">
            <w:r>
              <w:t>Nathan Moore</w:t>
            </w:r>
          </w:p>
        </w:tc>
        <w:tc>
          <w:tcPr>
            <w:tcW w:w="1363" w:type="dxa"/>
          </w:tcPr>
          <w:p w14:paraId="2F15CF52" w14:textId="358AEB96" w:rsidR="00950973" w:rsidRDefault="00950973" w:rsidP="00950973"/>
        </w:tc>
        <w:tc>
          <w:tcPr>
            <w:tcW w:w="1314" w:type="dxa"/>
          </w:tcPr>
          <w:p w14:paraId="72BF5341" w14:textId="2D7CA7A5" w:rsidR="00950973" w:rsidRDefault="00950973" w:rsidP="00950973"/>
        </w:tc>
      </w:tr>
      <w:tr w:rsidR="00950973" w14:paraId="6DC93EDE" w14:textId="77777777" w:rsidTr="007F59DC">
        <w:tc>
          <w:tcPr>
            <w:tcW w:w="781" w:type="dxa"/>
          </w:tcPr>
          <w:p w14:paraId="15C2D148" w14:textId="77777777" w:rsidR="00950973" w:rsidRDefault="00950973" w:rsidP="00950973"/>
        </w:tc>
        <w:tc>
          <w:tcPr>
            <w:tcW w:w="4254" w:type="dxa"/>
          </w:tcPr>
          <w:p w14:paraId="6DE37B7D" w14:textId="77777777" w:rsidR="00950973" w:rsidRDefault="00950973" w:rsidP="00950973"/>
        </w:tc>
        <w:tc>
          <w:tcPr>
            <w:tcW w:w="2502" w:type="dxa"/>
          </w:tcPr>
          <w:p w14:paraId="4B055D6D" w14:textId="77777777" w:rsidR="00950973" w:rsidRDefault="00950973" w:rsidP="00950973"/>
        </w:tc>
        <w:tc>
          <w:tcPr>
            <w:tcW w:w="1363" w:type="dxa"/>
          </w:tcPr>
          <w:p w14:paraId="27DDF18C" w14:textId="77777777" w:rsidR="00950973" w:rsidRDefault="00950973" w:rsidP="00950973"/>
        </w:tc>
        <w:tc>
          <w:tcPr>
            <w:tcW w:w="1314" w:type="dxa"/>
          </w:tcPr>
          <w:p w14:paraId="08883E43" w14:textId="77777777" w:rsidR="00950973" w:rsidRDefault="00950973" w:rsidP="00950973"/>
        </w:tc>
      </w:tr>
      <w:tr w:rsidR="00950973" w14:paraId="77CFED76" w14:textId="77777777" w:rsidTr="007F59DC">
        <w:tc>
          <w:tcPr>
            <w:tcW w:w="781" w:type="dxa"/>
          </w:tcPr>
          <w:p w14:paraId="5C7DC322" w14:textId="77777777" w:rsidR="00950973" w:rsidRDefault="00950973" w:rsidP="00950973"/>
        </w:tc>
        <w:tc>
          <w:tcPr>
            <w:tcW w:w="4254" w:type="dxa"/>
          </w:tcPr>
          <w:p w14:paraId="5FB3CC30" w14:textId="77777777" w:rsidR="00950973" w:rsidRDefault="00950973" w:rsidP="00950973"/>
        </w:tc>
        <w:tc>
          <w:tcPr>
            <w:tcW w:w="2502" w:type="dxa"/>
          </w:tcPr>
          <w:p w14:paraId="0FAD294E" w14:textId="77777777" w:rsidR="00950973" w:rsidRDefault="00950973" w:rsidP="00950973"/>
        </w:tc>
        <w:tc>
          <w:tcPr>
            <w:tcW w:w="1363" w:type="dxa"/>
          </w:tcPr>
          <w:p w14:paraId="01163CFA" w14:textId="77777777" w:rsidR="00950973" w:rsidRDefault="00950973" w:rsidP="00950973"/>
        </w:tc>
        <w:tc>
          <w:tcPr>
            <w:tcW w:w="1314" w:type="dxa"/>
          </w:tcPr>
          <w:p w14:paraId="4D2DF9AB" w14:textId="77777777" w:rsidR="00950973" w:rsidRDefault="00950973" w:rsidP="00950973"/>
        </w:tc>
      </w:tr>
    </w:tbl>
    <w:p w14:paraId="7ED5B316" w14:textId="77777777" w:rsidR="00950973" w:rsidRDefault="00950973" w:rsidP="00950973"/>
    <w:p w14:paraId="6744507F" w14:textId="77777777" w:rsidR="00950973" w:rsidRPr="00D60069" w:rsidRDefault="00950973" w:rsidP="00950973">
      <w:pPr>
        <w:pStyle w:val="Heading1"/>
      </w:pPr>
      <w:r>
        <w:t>Other</w:t>
      </w:r>
    </w:p>
    <w:p w14:paraId="0326BB4C" w14:textId="77777777" w:rsidR="004A52E9" w:rsidRDefault="004A52E9" w:rsidP="004A52E9">
      <w:pPr>
        <w:rPr>
          <w:b/>
        </w:rPr>
      </w:pPr>
      <w:r>
        <w:rPr>
          <w:b/>
        </w:rPr>
        <w:t>No meeting on 2/16/21 freezing temperatures, multiple people with bad internet connections</w:t>
      </w:r>
    </w:p>
    <w:p w14:paraId="7017DD6D" w14:textId="77777777" w:rsidR="00950973" w:rsidRDefault="00950973" w:rsidP="00950973"/>
    <w:sectPr w:rsidR="0095097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BBAD5" w14:textId="77777777" w:rsidR="00332120" w:rsidRDefault="00332120">
      <w:pPr>
        <w:spacing w:before="0" w:after="0"/>
      </w:pPr>
      <w:r>
        <w:separator/>
      </w:r>
    </w:p>
  </w:endnote>
  <w:endnote w:type="continuationSeparator" w:id="0">
    <w:p w14:paraId="5E4D5AC9" w14:textId="77777777" w:rsidR="00332120" w:rsidRDefault="0033212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AC8C6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D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28F9F" w14:textId="77777777" w:rsidR="00332120" w:rsidRDefault="00332120">
      <w:pPr>
        <w:spacing w:before="0" w:after="0"/>
      </w:pPr>
      <w:r>
        <w:separator/>
      </w:r>
    </w:p>
  </w:footnote>
  <w:footnote w:type="continuationSeparator" w:id="0">
    <w:p w14:paraId="10CFBF36" w14:textId="77777777" w:rsidR="00332120" w:rsidRDefault="0033212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27AD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6CA1A65"/>
    <w:multiLevelType w:val="hybridMultilevel"/>
    <w:tmpl w:val="70FAC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3764F"/>
    <w:multiLevelType w:val="hybridMultilevel"/>
    <w:tmpl w:val="216C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73"/>
    <w:rsid w:val="001764A8"/>
    <w:rsid w:val="001E0877"/>
    <w:rsid w:val="00271828"/>
    <w:rsid w:val="002A6ED9"/>
    <w:rsid w:val="002B2D13"/>
    <w:rsid w:val="002C1875"/>
    <w:rsid w:val="002C667F"/>
    <w:rsid w:val="00332120"/>
    <w:rsid w:val="0034721D"/>
    <w:rsid w:val="003B4D1A"/>
    <w:rsid w:val="003D5BF7"/>
    <w:rsid w:val="003F257D"/>
    <w:rsid w:val="004A52E9"/>
    <w:rsid w:val="004D4996"/>
    <w:rsid w:val="005A7328"/>
    <w:rsid w:val="006344A8"/>
    <w:rsid w:val="0072304D"/>
    <w:rsid w:val="00734EEC"/>
    <w:rsid w:val="007F04FA"/>
    <w:rsid w:val="007F59DC"/>
    <w:rsid w:val="00813B0E"/>
    <w:rsid w:val="00950973"/>
    <w:rsid w:val="00B43E54"/>
    <w:rsid w:val="00D60069"/>
    <w:rsid w:val="00D62E01"/>
    <w:rsid w:val="00D661EE"/>
    <w:rsid w:val="00E048B4"/>
    <w:rsid w:val="00EF3DE5"/>
    <w:rsid w:val="00F201F5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A1947"/>
  <w15:docId w15:val="{8AE75DC4-69CC-42DD-921B-889CA88C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95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a0010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AC7C2AA2DC40A6BAAFA46253469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A1BC9-7C0E-44BA-8376-F69AAC92ACB3}"/>
      </w:docPartPr>
      <w:docPartBody>
        <w:p w:rsidR="004975B4" w:rsidRDefault="00CB1B35">
          <w:pPr>
            <w:pStyle w:val="7BAC7C2AA2DC40A6BAAFA46253469A3A"/>
          </w:pPr>
          <w:r>
            <w:t>Date</w:t>
          </w:r>
        </w:p>
      </w:docPartBody>
    </w:docPart>
    <w:docPart>
      <w:docPartPr>
        <w:name w:val="7C491D12BC0244BA8DAD6AC92EEE5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A686-65FA-4229-B2E9-AA6C46E16CDD}"/>
      </w:docPartPr>
      <w:docPartBody>
        <w:p w:rsidR="004975B4" w:rsidRDefault="00CB1B35">
          <w:pPr>
            <w:pStyle w:val="7C491D12BC0244BA8DAD6AC92EEE52F3"/>
          </w:pPr>
          <w:r>
            <w:t>Time</w:t>
          </w:r>
        </w:p>
      </w:docPartBody>
    </w:docPart>
    <w:docPart>
      <w:docPartPr>
        <w:name w:val="856742B62B7E48B48CB630EF892AE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40B18-6864-4700-989A-3107FB9BCB81}"/>
      </w:docPartPr>
      <w:docPartBody>
        <w:p w:rsidR="004975B4" w:rsidRDefault="00CB1B35">
          <w:pPr>
            <w:pStyle w:val="856742B62B7E48B48CB630EF892AEF2B"/>
          </w:pPr>
          <w:r>
            <w:t>Location</w:t>
          </w:r>
        </w:p>
      </w:docPartBody>
    </w:docPart>
    <w:docPart>
      <w:docPartPr>
        <w:name w:val="5C0F628A03DE4C81A25F4B1DE5DF0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76A89-0A01-4BBA-97A3-9629B0462069}"/>
      </w:docPartPr>
      <w:docPartBody>
        <w:p w:rsidR="004975B4" w:rsidRDefault="00CB1B35">
          <w:pPr>
            <w:pStyle w:val="5C0F628A03DE4C81A25F4B1DE5DF08C7"/>
          </w:pPr>
          <w:r w:rsidRPr="00E048B4">
            <w:t>Meeting called by:</w:t>
          </w:r>
        </w:p>
      </w:docPartBody>
    </w:docPart>
    <w:docPart>
      <w:docPartPr>
        <w:name w:val="74B18A5DE5DA46EDA565167D16E9E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7BABF-3E81-4F95-A12C-C42C8E51041E}"/>
      </w:docPartPr>
      <w:docPartBody>
        <w:p w:rsidR="004975B4" w:rsidRDefault="00CB1B35">
          <w:pPr>
            <w:pStyle w:val="74B18A5DE5DA46EDA565167D16E9E1A6"/>
          </w:pPr>
          <w:r w:rsidRPr="00E048B4">
            <w:t>Type of meeting:</w:t>
          </w:r>
        </w:p>
      </w:docPartBody>
    </w:docPart>
    <w:docPart>
      <w:docPartPr>
        <w:name w:val="515AA795CBFB441FB0454236D5E9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B57DC-07F1-4BF8-8FAE-640EE62526C7}"/>
      </w:docPartPr>
      <w:docPartBody>
        <w:p w:rsidR="004975B4" w:rsidRDefault="00CB1B35">
          <w:pPr>
            <w:pStyle w:val="515AA795CBFB441FB0454236D5E90C29"/>
          </w:pPr>
          <w:r w:rsidRPr="00E048B4">
            <w:t>Facilitator:</w:t>
          </w:r>
        </w:p>
      </w:docPartBody>
    </w:docPart>
    <w:docPart>
      <w:docPartPr>
        <w:name w:val="3E8F00BE8BA14706A6735BB9EB51E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19138-1226-4ABA-8A7D-613F870E4AA3}"/>
      </w:docPartPr>
      <w:docPartBody>
        <w:p w:rsidR="004975B4" w:rsidRDefault="00CB1B35">
          <w:pPr>
            <w:pStyle w:val="3E8F00BE8BA14706A6735BB9EB51EE78"/>
          </w:pPr>
          <w:r w:rsidRPr="00E048B4">
            <w:t>Note taker:</w:t>
          </w:r>
        </w:p>
      </w:docPartBody>
    </w:docPart>
    <w:docPart>
      <w:docPartPr>
        <w:name w:val="26B176C4AB8C4217A7F0ECEAC7D70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3A8FE-DE99-4311-8EBC-CA044BFF6E09}"/>
      </w:docPartPr>
      <w:docPartBody>
        <w:p w:rsidR="004975B4" w:rsidRDefault="00914427" w:rsidP="00914427">
          <w:pPr>
            <w:pStyle w:val="26B176C4AB8C4217A7F0ECEAC7D705C0"/>
          </w:pPr>
          <w:r>
            <w:t>Minutes</w:t>
          </w:r>
        </w:p>
      </w:docPartBody>
    </w:docPart>
    <w:docPart>
      <w:docPartPr>
        <w:name w:val="F8B9D6A84E4A40CAA525408D4D1F7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BEA25-43A4-4D8D-A3E1-1E0F03DA2B3E}"/>
      </w:docPartPr>
      <w:docPartBody>
        <w:p w:rsidR="00C458A0" w:rsidRDefault="00BD14F9" w:rsidP="00BD14F9">
          <w:pPr>
            <w:pStyle w:val="F8B9D6A84E4A40CAA525408D4D1F7226"/>
          </w:pPr>
          <w:r>
            <w:t>Attendees:</w:t>
          </w:r>
        </w:p>
      </w:docPartBody>
    </w:docPart>
    <w:docPart>
      <w:docPartPr>
        <w:name w:val="42EE6940043B4E7584D1C10CF37A1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0E9C-23AA-4985-B695-876176FBE375}"/>
      </w:docPartPr>
      <w:docPartBody>
        <w:p w:rsidR="00C458A0" w:rsidRDefault="00BD14F9" w:rsidP="00BD14F9">
          <w:pPr>
            <w:pStyle w:val="42EE6940043B4E7584D1C10CF37A1CF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27"/>
    <w:rsid w:val="004975B4"/>
    <w:rsid w:val="008B55BB"/>
    <w:rsid w:val="00914427"/>
    <w:rsid w:val="00A02AB8"/>
    <w:rsid w:val="00BD14F9"/>
    <w:rsid w:val="00C458A0"/>
    <w:rsid w:val="00CB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C7C2AA2DC40A6BAAFA46253469A3A">
    <w:name w:val="7BAC7C2AA2DC40A6BAAFA46253469A3A"/>
  </w:style>
  <w:style w:type="paragraph" w:customStyle="1" w:styleId="7C491D12BC0244BA8DAD6AC92EEE52F3">
    <w:name w:val="7C491D12BC0244BA8DAD6AC92EEE52F3"/>
  </w:style>
  <w:style w:type="paragraph" w:customStyle="1" w:styleId="856742B62B7E48B48CB630EF892AEF2B">
    <w:name w:val="856742B62B7E48B48CB630EF892AEF2B"/>
  </w:style>
  <w:style w:type="paragraph" w:customStyle="1" w:styleId="5C0F628A03DE4C81A25F4B1DE5DF08C7">
    <w:name w:val="5C0F628A03DE4C81A25F4B1DE5DF08C7"/>
  </w:style>
  <w:style w:type="paragraph" w:customStyle="1" w:styleId="74B18A5DE5DA46EDA565167D16E9E1A6">
    <w:name w:val="74B18A5DE5DA46EDA565167D16E9E1A6"/>
  </w:style>
  <w:style w:type="paragraph" w:customStyle="1" w:styleId="515AA795CBFB441FB0454236D5E90C29">
    <w:name w:val="515AA795CBFB441FB0454236D5E90C29"/>
  </w:style>
  <w:style w:type="paragraph" w:customStyle="1" w:styleId="F8B9D6A84E4A40CAA525408D4D1F7226">
    <w:name w:val="F8B9D6A84E4A40CAA525408D4D1F7226"/>
    <w:rsid w:val="00BD14F9"/>
  </w:style>
  <w:style w:type="paragraph" w:customStyle="1" w:styleId="3E8F00BE8BA14706A6735BB9EB51EE78">
    <w:name w:val="3E8F00BE8BA14706A6735BB9EB51EE78"/>
  </w:style>
  <w:style w:type="paragraph" w:customStyle="1" w:styleId="42EE6940043B4E7584D1C10CF37A1CF0">
    <w:name w:val="42EE6940043B4E7584D1C10CF37A1CF0"/>
    <w:rsid w:val="00BD14F9"/>
  </w:style>
  <w:style w:type="paragraph" w:customStyle="1" w:styleId="26B176C4AB8C4217A7F0ECEAC7D705C0">
    <w:name w:val="26B176C4AB8C4217A7F0ECEAC7D705C0"/>
    <w:rsid w:val="00914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Allen</dc:creator>
  <cp:keywords/>
  <dc:description/>
  <cp:lastModifiedBy>Nathan Moore</cp:lastModifiedBy>
  <cp:revision>6</cp:revision>
  <dcterms:created xsi:type="dcterms:W3CDTF">2021-02-23T15:12:00Z</dcterms:created>
  <dcterms:modified xsi:type="dcterms:W3CDTF">2021-02-23T15:25:00Z</dcterms:modified>
  <cp:version/>
</cp:coreProperties>
</file>