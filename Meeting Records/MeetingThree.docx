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27236D48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#3</w:t>
            </w:r>
          </w:p>
        </w:tc>
        <w:tc>
          <w:tcPr>
            <w:tcW w:w="2574" w:type="dxa"/>
            <w:vAlign w:val="bottom"/>
          </w:tcPr>
          <w:p w14:paraId="2A8F5B33" w14:textId="5AA90F3F" w:rsidR="00D62E01" w:rsidRPr="00D60069" w:rsidRDefault="00DA1A7D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2/11/21</w:t>
            </w:r>
          </w:p>
          <w:p w14:paraId="58AA8D71" w14:textId="563517BE" w:rsidR="00D62E01" w:rsidRPr="00D60069" w:rsidRDefault="00DA1A7D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10:20-11:30</w:t>
            </w:r>
          </w:p>
          <w:p w14:paraId="220100B1" w14:textId="357CF3F1" w:rsidR="002B2D13" w:rsidRPr="00D60069" w:rsidRDefault="00DA1A7D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58DEAAC7" w:rsidR="002B2D13" w:rsidRPr="00D60069" w:rsidRDefault="002C667F" w:rsidP="00B43E54">
            <w:pPr>
              <w:pStyle w:val="Heading2"/>
              <w:spacing w:before="0"/>
              <w:outlineLvl w:val="1"/>
            </w:pPr>
            <w:r>
              <w:t xml:space="preserve"> </w:t>
            </w: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DA1A7D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43ECEA16" w:rsidR="002B2D13" w:rsidRPr="00D60069" w:rsidRDefault="002C667F" w:rsidP="00B43E54">
            <w:pPr>
              <w:spacing w:before="0"/>
            </w:pPr>
            <w:r>
              <w:t>CRC Assignment/General Discussion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DA1A7D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DA1A7D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1F841F8D" w:rsidR="002C667F" w:rsidRPr="00D60069" w:rsidRDefault="00DA1A7D" w:rsidP="002C667F">
            <w:pPr>
              <w:spacing w:before="0" w:after="0"/>
            </w:pPr>
            <w:sdt>
              <w:sdtPr>
                <w:id w:val="2091324952"/>
              </w:sdtPr>
              <w:sdtEndPr/>
              <w:sdtContent>
                <w:r w:rsidR="002C667F">
                  <w:t>Nathan Moore, Cody Bracewell, Johnathan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DA1A7D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3E3C4797" w:rsidR="002C667F" w:rsidRPr="00D60069" w:rsidRDefault="002C667F" w:rsidP="002C667F">
            <w:pPr>
              <w:spacing w:before="0" w:after="0"/>
            </w:pPr>
            <w:r>
              <w:t>N/A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026A8E7" w14:textId="18E4ECB4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CRC Assignments</w:t>
      </w:r>
    </w:p>
    <w:p w14:paraId="062A5F3E" w14:textId="06083541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Finalization of Program Requirements</w:t>
      </w:r>
    </w:p>
    <w:p w14:paraId="22947F47" w14:textId="368A2736" w:rsidR="00950973" w:rsidRP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UML formatting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0F008BF1" w14:textId="174DB7C9" w:rsidR="00950973" w:rsidRDefault="002C667F" w:rsidP="00950973">
      <w:pPr>
        <w:rPr>
          <w:b/>
        </w:rPr>
      </w:pPr>
      <w:r>
        <w:rPr>
          <w:b/>
        </w:rPr>
        <w:t xml:space="preserve">Use slides.google.com as a way to produce CRC cards to group, notification to group via Discord – individual CRCs should be completed by Sunday 2-14-2021 for group review </w:t>
      </w:r>
    </w:p>
    <w:p w14:paraId="7E5238D7" w14:textId="1B9051FE" w:rsidR="002C667F" w:rsidRDefault="002C667F" w:rsidP="00950973">
      <w:pPr>
        <w:rPr>
          <w:b/>
        </w:rPr>
      </w:pPr>
      <w:r>
        <w:rPr>
          <w:b/>
        </w:rPr>
        <w:t>Requirements finalized, due Tuesday 2-16-2021 @ 9:40 AM CST – file should be completed by Sunday 2-14-2021 for group review</w:t>
      </w:r>
    </w:p>
    <w:p w14:paraId="0AA64B0D" w14:textId="381947F2" w:rsidR="002C667F" w:rsidRDefault="002C667F" w:rsidP="00950973">
      <w:pPr>
        <w:rPr>
          <w:b/>
        </w:rPr>
      </w:pPr>
      <w:r>
        <w:rPr>
          <w:b/>
        </w:rPr>
        <w:t>UML formatting discussion to be continued on Tuesday 2-16-2021 @ 11:30 AM CST</w:t>
      </w:r>
    </w:p>
    <w:p w14:paraId="198CC796" w14:textId="6D6BD73B" w:rsidR="00950973" w:rsidRPr="00950973" w:rsidRDefault="00950973" w:rsidP="00950973">
      <w:pPr>
        <w:rPr>
          <w:b/>
        </w:rPr>
      </w:pPr>
    </w:p>
    <w:p w14:paraId="48D18961" w14:textId="77777777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66D8AB73" w:rsidR="00950973" w:rsidRDefault="002C667F" w:rsidP="00950973">
            <w:r>
              <w:t>CRC – File I/O</w:t>
            </w:r>
          </w:p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35670134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582787AD" w14:textId="77777777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75202C38" w:rsidR="00950973" w:rsidRDefault="002C667F" w:rsidP="00950973">
            <w:r>
              <w:t>CRC – Access Control</w:t>
            </w:r>
          </w:p>
        </w:tc>
        <w:tc>
          <w:tcPr>
            <w:tcW w:w="2502" w:type="dxa"/>
          </w:tcPr>
          <w:p w14:paraId="2136EF10" w14:textId="26E36D52" w:rsidR="00950973" w:rsidRDefault="002C667F" w:rsidP="00950973">
            <w:r>
              <w:t>Johnathan Lewis</w:t>
            </w:r>
          </w:p>
        </w:tc>
        <w:tc>
          <w:tcPr>
            <w:tcW w:w="1363" w:type="dxa"/>
          </w:tcPr>
          <w:p w14:paraId="537DFE92" w14:textId="375130FE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239C0500" w14:textId="77777777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512175C2" w:rsidR="00950973" w:rsidRDefault="002C667F" w:rsidP="00950973">
            <w:r>
              <w:t xml:space="preserve">CRC – Ingredient &amp; Recipe Inventory </w:t>
            </w:r>
          </w:p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3B7257BB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192036B7" w14:textId="77777777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6A123E7D" w:rsidR="00950973" w:rsidRDefault="002C667F" w:rsidP="00950973">
            <w:r>
              <w:t>CRC – Inventory Check</w:t>
            </w: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0AE0FB92" w:rsidR="00950973" w:rsidRDefault="002C667F" w:rsidP="00950973">
            <w:r>
              <w:t>2-14-21</w:t>
            </w:r>
          </w:p>
        </w:tc>
        <w:tc>
          <w:tcPr>
            <w:tcW w:w="1314" w:type="dxa"/>
          </w:tcPr>
          <w:p w14:paraId="72BF5341" w14:textId="77777777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349BED9E" w:rsidR="00950973" w:rsidRDefault="00544136" w:rsidP="00950973">
            <w:r>
              <w:t>5</w:t>
            </w:r>
          </w:p>
        </w:tc>
        <w:tc>
          <w:tcPr>
            <w:tcW w:w="4254" w:type="dxa"/>
          </w:tcPr>
          <w:p w14:paraId="6DE37B7D" w14:textId="5390BFF0" w:rsidR="00950973" w:rsidRDefault="00544136" w:rsidP="00950973">
            <w:r>
              <w:t>Requirements/Initial GUI Skecth</w:t>
            </w:r>
          </w:p>
        </w:tc>
        <w:tc>
          <w:tcPr>
            <w:tcW w:w="2502" w:type="dxa"/>
          </w:tcPr>
          <w:p w14:paraId="4B055D6D" w14:textId="5A8583B9" w:rsidR="00950973" w:rsidRDefault="00544136" w:rsidP="00950973">
            <w:r>
              <w:t>Nathan Moore</w:t>
            </w:r>
          </w:p>
        </w:tc>
        <w:tc>
          <w:tcPr>
            <w:tcW w:w="1363" w:type="dxa"/>
          </w:tcPr>
          <w:p w14:paraId="27DDF18C" w14:textId="1AE6E191" w:rsidR="00950973" w:rsidRDefault="00544136" w:rsidP="00950973">
            <w:r>
              <w:t>2-15-21</w:t>
            </w:r>
          </w:p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42D0FB91" w14:textId="77777777" w:rsidR="00950973" w:rsidRDefault="00950973" w:rsidP="00950973">
      <w:pPr>
        <w:rPr>
          <w:b/>
        </w:rPr>
      </w:pPr>
      <w:r>
        <w:rPr>
          <w:b/>
        </w:rPr>
        <w:t>Any other optional supplemental information goes here.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22E2" w14:textId="77777777" w:rsidR="00DA1A7D" w:rsidRDefault="00DA1A7D">
      <w:pPr>
        <w:spacing w:before="0" w:after="0"/>
      </w:pPr>
      <w:r>
        <w:separator/>
      </w:r>
    </w:p>
  </w:endnote>
  <w:endnote w:type="continuationSeparator" w:id="0">
    <w:p w14:paraId="6FD6A724" w14:textId="77777777" w:rsidR="00DA1A7D" w:rsidRDefault="00DA1A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3CC3F" w14:textId="77777777" w:rsidR="00DA1A7D" w:rsidRDefault="00DA1A7D">
      <w:pPr>
        <w:spacing w:before="0" w:after="0"/>
      </w:pPr>
      <w:r>
        <w:separator/>
      </w:r>
    </w:p>
  </w:footnote>
  <w:footnote w:type="continuationSeparator" w:id="0">
    <w:p w14:paraId="301B77D1" w14:textId="77777777" w:rsidR="00DA1A7D" w:rsidRDefault="00DA1A7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A5086"/>
    <w:rsid w:val="001E0877"/>
    <w:rsid w:val="00271828"/>
    <w:rsid w:val="002B2D13"/>
    <w:rsid w:val="002C667F"/>
    <w:rsid w:val="0034721D"/>
    <w:rsid w:val="00365E88"/>
    <w:rsid w:val="003D5BF7"/>
    <w:rsid w:val="003F257D"/>
    <w:rsid w:val="004D4996"/>
    <w:rsid w:val="00544136"/>
    <w:rsid w:val="005A7328"/>
    <w:rsid w:val="006344A8"/>
    <w:rsid w:val="0072304D"/>
    <w:rsid w:val="00734EEC"/>
    <w:rsid w:val="007F04FA"/>
    <w:rsid w:val="007F59DC"/>
    <w:rsid w:val="00950973"/>
    <w:rsid w:val="00B43E54"/>
    <w:rsid w:val="00C71374"/>
    <w:rsid w:val="00D60069"/>
    <w:rsid w:val="00D62E01"/>
    <w:rsid w:val="00D661EE"/>
    <w:rsid w:val="00DA1A7D"/>
    <w:rsid w:val="00E048B4"/>
    <w:rsid w:val="00EF3DE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8448BA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8448BA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8448BA"/>
    <w:rsid w:val="00914427"/>
    <w:rsid w:val="00B862C7"/>
    <w:rsid w:val="00BD14F9"/>
    <w:rsid w:val="00CB1B35"/>
    <w:rsid w:val="00D6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74B18A5DE5DA46EDA565167D16E9E1A6">
    <w:name w:val="74B18A5DE5DA46EDA565167D16E9E1A6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4</cp:revision>
  <dcterms:created xsi:type="dcterms:W3CDTF">2021-02-11T20:20:00Z</dcterms:created>
  <dcterms:modified xsi:type="dcterms:W3CDTF">2021-02-13T16:27:00Z</dcterms:modified>
  <cp:version/>
</cp:coreProperties>
</file>