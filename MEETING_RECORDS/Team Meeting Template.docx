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B845B92" w14:textId="77777777" w:rsidTr="001E0877">
        <w:tc>
          <w:tcPr>
            <w:tcW w:w="7650" w:type="dxa"/>
          </w:tcPr>
          <w:p w14:paraId="2373BFBC" w14:textId="77777777" w:rsidR="002B2D13" w:rsidRPr="00D60069" w:rsidRDefault="00271828" w:rsidP="00271828">
            <w:pPr>
              <w:pStyle w:val="Title"/>
            </w:pPr>
            <w:r>
              <w:t>Team #1 Meeting</w:t>
            </w:r>
          </w:p>
        </w:tc>
        <w:tc>
          <w:tcPr>
            <w:tcW w:w="2574" w:type="dxa"/>
            <w:vAlign w:val="bottom"/>
          </w:tcPr>
          <w:sdt>
            <w:sdtPr>
              <w:id w:val="2006626827"/>
              <w:placeholder>
                <w:docPart w:val="7BAC7C2AA2DC40A6BAAFA46253469A3A"/>
              </w:placeholder>
              <w:temporary/>
              <w:showingPlcHdr/>
              <w15:appearance w15:val="hidden"/>
            </w:sdtPr>
            <w:sdtEndPr/>
            <w:sdtContent>
              <w:p w14:paraId="2A8F5B33" w14:textId="77777777" w:rsidR="00D62E01" w:rsidRPr="00D60069" w:rsidRDefault="00D62E01">
                <w:pPr>
                  <w:pStyle w:val="Heading3"/>
                </w:pPr>
                <w:r w:rsidRPr="00D60069">
                  <w:t>Date</w:t>
                </w:r>
              </w:p>
            </w:sdtContent>
          </w:sdt>
          <w:sdt>
            <w:sdtPr>
              <w:alias w:val="Time"/>
              <w:tag w:val="Time"/>
              <w:id w:val="807176113"/>
              <w:placeholder>
                <w:docPart w:val="7C491D12BC0244BA8DAD6AC92EEE52F3"/>
              </w:placeholder>
              <w:temporary/>
              <w:showingPlcHdr/>
              <w15:appearance w15:val="hidden"/>
            </w:sdtPr>
            <w:sdtEndPr/>
            <w:sdtContent>
              <w:p w14:paraId="58AA8D71" w14:textId="77777777" w:rsidR="00D62E01" w:rsidRPr="00D60069" w:rsidRDefault="00D62E01">
                <w:pPr>
                  <w:pStyle w:val="Heading3"/>
                </w:pPr>
                <w:r w:rsidRPr="00D60069">
                  <w:t>Time</w:t>
                </w:r>
              </w:p>
            </w:sdtContent>
          </w:sdt>
          <w:sdt>
            <w:sdtPr>
              <w:alias w:val="Location"/>
              <w:tag w:val="Location"/>
              <w:id w:val="807176140"/>
              <w:placeholder>
                <w:docPart w:val="856742B62B7E48B48CB630EF892AEF2B"/>
              </w:placeholder>
              <w:temporary/>
              <w:showingPlcHdr/>
              <w15:appearance w15:val="hidden"/>
            </w:sdtPr>
            <w:sdtEndPr/>
            <w:sdtContent>
              <w:p w14:paraId="220100B1" w14:textId="77777777" w:rsidR="002B2D13" w:rsidRPr="00D60069" w:rsidRDefault="00D62E01" w:rsidP="00D62E01">
                <w:pPr>
                  <w:pStyle w:val="Heading3"/>
                </w:pPr>
                <w:r w:rsidRPr="00D60069">
                  <w:t>Location</w:t>
                </w:r>
              </w:p>
            </w:sdtContent>
          </w:sdt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99D7531" w14:textId="77777777" w:rsidTr="00B43E54">
        <w:trPr>
          <w:trHeight w:val="162"/>
        </w:trPr>
        <w:sdt>
          <w:sdtPr>
            <w:id w:val="834805806"/>
            <w:placeholder>
              <w:docPart w:val="5C0F628A03DE4C81A25F4B1DE5DF08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3FB9BEA4" w14:textId="77777777" w:rsidR="002B2D13" w:rsidRPr="00D60069" w:rsidRDefault="006344A8" w:rsidP="00B43E54">
                <w:pPr>
                  <w:pStyle w:val="Heading2"/>
                  <w:spacing w:before="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sdt>
          <w:sdtPr>
            <w:id w:val="-760830803"/>
            <w:placeholder>
              <w:docPart w:val="DC029413166F4BBA9E61228A611A67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4" w:type="dxa"/>
                <w:tcMar>
                  <w:top w:w="144" w:type="dxa"/>
                </w:tcMar>
              </w:tcPr>
              <w:p w14:paraId="53D361CF" w14:textId="77777777" w:rsidR="002B2D13" w:rsidRPr="00D60069" w:rsidRDefault="00D62E01" w:rsidP="00B43E54">
                <w:pPr>
                  <w:spacing w:before="0"/>
                </w:pPr>
                <w:r w:rsidRPr="00D60069">
                  <w:t>Enter meeting organizer here</w:t>
                </w:r>
              </w:p>
            </w:tc>
          </w:sdtContent>
        </w:sdt>
        <w:tc>
          <w:tcPr>
            <w:tcW w:w="1779" w:type="dxa"/>
            <w:tcMar>
              <w:top w:w="144" w:type="dxa"/>
            </w:tcMar>
          </w:tcPr>
          <w:p w14:paraId="6F5C1FEF" w14:textId="77777777" w:rsidR="002B2D13" w:rsidRPr="00D60069" w:rsidRDefault="0072304D" w:rsidP="00B43E54">
            <w:pPr>
              <w:pStyle w:val="Heading2"/>
              <w:spacing w:before="0"/>
              <w:outlineLvl w:val="1"/>
            </w:pPr>
            <w:sdt>
              <w:sdtPr>
                <w:id w:val="-442851289"/>
                <w:placeholder>
                  <w:docPart w:val="74B18A5DE5DA46EDA565167D16E9E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41F695" w14:textId="77777777" w:rsidR="002B2D13" w:rsidRPr="00D60069" w:rsidRDefault="0072304D" w:rsidP="00B43E54">
            <w:pPr>
              <w:spacing w:before="0"/>
            </w:pPr>
            <w:sdt>
              <w:sdtPr>
                <w:id w:val="287789566"/>
                <w:placeholder>
                  <w:docPart w:val="AD695985416F41EEA0EA9DF2ED8F672C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meeting type here</w:t>
                </w:r>
              </w:sdtContent>
            </w:sdt>
          </w:p>
        </w:tc>
      </w:tr>
      <w:tr w:rsidR="002B2D13" w:rsidRPr="00D60069" w14:paraId="5821361D" w14:textId="77777777" w:rsidTr="00E048B4">
        <w:sdt>
          <w:sdtPr>
            <w:id w:val="-906145096"/>
            <w:placeholder>
              <w:docPart w:val="515AA795CBFB441FB0454236D5E90C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8A5A215" w14:textId="77777777" w:rsidR="002B2D13" w:rsidRPr="00D60069" w:rsidRDefault="006344A8" w:rsidP="00B43E54">
                <w:pPr>
                  <w:pStyle w:val="Heading2"/>
                  <w:spacing w:before="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4547CBD5" w14:textId="22755BA3" w:rsidR="002B2D13" w:rsidRPr="00D60069" w:rsidRDefault="0072304D" w:rsidP="00B43E54">
            <w:pPr>
              <w:spacing w:before="0"/>
            </w:pPr>
            <w:r>
              <w:t>If applicable</w:t>
            </w:r>
          </w:p>
        </w:tc>
        <w:tc>
          <w:tcPr>
            <w:tcW w:w="1779" w:type="dxa"/>
          </w:tcPr>
          <w:p w14:paraId="6E6379CD" w14:textId="77777777" w:rsidR="002B2D13" w:rsidRPr="00D60069" w:rsidRDefault="0072304D" w:rsidP="00B43E54">
            <w:pPr>
              <w:pStyle w:val="Heading2"/>
              <w:spacing w:before="0"/>
              <w:outlineLvl w:val="1"/>
            </w:pPr>
            <w:sdt>
              <w:sdtPr>
                <w:id w:val="795647141"/>
                <w:placeholder>
                  <w:docPart w:val="3E8F00BE8BA14706A6735BB9EB51EE7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79449BFD" w14:textId="77777777" w:rsidR="002B2D13" w:rsidRPr="00D60069" w:rsidRDefault="0072304D" w:rsidP="00B43E54">
            <w:pPr>
              <w:spacing w:before="0"/>
            </w:pPr>
            <w:sdt>
              <w:sdtPr>
                <w:id w:val="1823616883"/>
                <w:placeholder>
                  <w:docPart w:val="77A450326E684162B37143921C5D7E4C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note taker here</w:t>
                </w:r>
              </w:sdtContent>
            </w:sdt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5CB2E2F2" w14:textId="77777777" w:rsidTr="00E048B4">
        <w:tc>
          <w:tcPr>
            <w:tcW w:w="1980" w:type="dxa"/>
            <w:tcMar>
              <w:top w:w="144" w:type="dxa"/>
            </w:tcMar>
          </w:tcPr>
          <w:p w14:paraId="0D25E475" w14:textId="77777777" w:rsidR="002B2D13" w:rsidRPr="00D60069" w:rsidRDefault="0072304D" w:rsidP="00B43E54">
            <w:pPr>
              <w:pStyle w:val="Heading2"/>
              <w:spacing w:before="0" w:after="0"/>
            </w:pPr>
            <w:sdt>
              <w:sdtPr>
                <w:id w:val="1643469904"/>
                <w:placeholder>
                  <w:docPart w:val="F1FA13C7A44A4784BE889568AC684EE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01BA21E4" w14:textId="77777777" w:rsidR="002B2D13" w:rsidRPr="00D60069" w:rsidRDefault="0072304D" w:rsidP="00B43E54">
            <w:pPr>
              <w:spacing w:before="0" w:after="0"/>
            </w:pPr>
            <w:sdt>
              <w:sdtPr>
                <w:id w:val="1219251900"/>
                <w:placeholder>
                  <w:docPart w:val="29F6497DE1044EB897DACFB530F77A15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attendees here</w:t>
                </w:r>
              </w:sdtContent>
            </w:sdt>
          </w:p>
        </w:tc>
      </w:tr>
      <w:tr w:rsidR="002B2D13" w:rsidRPr="00D60069" w14:paraId="1E24E11B" w14:textId="77777777" w:rsidTr="00E048B4">
        <w:tc>
          <w:tcPr>
            <w:tcW w:w="1980" w:type="dxa"/>
          </w:tcPr>
          <w:p w14:paraId="55B943D1" w14:textId="77777777" w:rsidR="002B2D13" w:rsidRPr="00D60069" w:rsidRDefault="0072304D" w:rsidP="00B43E54">
            <w:pPr>
              <w:pStyle w:val="Heading2"/>
              <w:spacing w:before="0" w:after="0"/>
            </w:pPr>
            <w:sdt>
              <w:sdtPr>
                <w:id w:val="681237791"/>
                <w:placeholder>
                  <w:docPart w:val="27A21952C82D4BCBBF3A63FDD1CEF2F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3F6B9AF8" w14:textId="58581B16" w:rsidR="002B2D13" w:rsidRPr="00D60069" w:rsidRDefault="0072304D" w:rsidP="00B43E54">
            <w:pPr>
              <w:spacing w:before="0" w:after="0"/>
            </w:pPr>
            <w:r>
              <w:t>If applicable</w:t>
            </w:r>
          </w:p>
        </w:tc>
      </w:tr>
    </w:tbl>
    <w:p w14:paraId="07DC8774" w14:textId="77777777" w:rsidR="002B2D13" w:rsidRPr="00D60069" w:rsidRDefault="00950973">
      <w:pPr>
        <w:pStyle w:val="Heading1"/>
      </w:pPr>
      <w:r>
        <w:t>Agenda</w:t>
      </w:r>
    </w:p>
    <w:p w14:paraId="32451AEC" w14:textId="77777777" w:rsidR="00D62E01" w:rsidRDefault="00950973" w:rsidP="00D62E01">
      <w:pPr>
        <w:rPr>
          <w:b/>
        </w:rPr>
      </w:pPr>
      <w:bookmarkStart w:id="0" w:name="MinuteItems"/>
      <w:bookmarkEnd w:id="0"/>
      <w:r>
        <w:rPr>
          <w:b/>
        </w:rPr>
        <w:t>Planned Topics:</w:t>
      </w:r>
    </w:p>
    <w:p w14:paraId="2026A8E7" w14:textId="77777777" w:rsidR="00950973" w:rsidRDefault="00950973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tbd</w:t>
      </w:r>
    </w:p>
    <w:p w14:paraId="062A5F3E" w14:textId="77777777" w:rsidR="00950973" w:rsidRDefault="00950973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tbd</w:t>
      </w:r>
    </w:p>
    <w:p w14:paraId="22947F47" w14:textId="77777777" w:rsidR="00950973" w:rsidRPr="00950973" w:rsidRDefault="00950973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tbd</w:t>
      </w:r>
    </w:p>
    <w:p w14:paraId="35E391A6" w14:textId="77777777" w:rsidR="00950973" w:rsidRDefault="00950973" w:rsidP="00D62E01"/>
    <w:sdt>
      <w:sdtPr>
        <w:id w:val="1741980483"/>
        <w:placeholder>
          <w:docPart w:val="26B176C4AB8C4217A7F0ECEAC7D705C0"/>
        </w:placeholder>
        <w:temporary/>
        <w:showingPlcHdr/>
        <w15:appearance w15:val="hidden"/>
      </w:sdtPr>
      <w:sdtEndPr/>
      <w:sdtContent>
        <w:p w14:paraId="76575263" w14:textId="77777777" w:rsidR="00950973" w:rsidRPr="00D60069" w:rsidRDefault="00950973" w:rsidP="00950973">
          <w:pPr>
            <w:pStyle w:val="Heading1"/>
          </w:pPr>
          <w:r w:rsidRPr="00D60069">
            <w:t>Minutes</w:t>
          </w:r>
        </w:p>
      </w:sdtContent>
    </w:sdt>
    <w:p w14:paraId="0F008BF1" w14:textId="77777777" w:rsidR="00950973" w:rsidRDefault="00950973" w:rsidP="00950973">
      <w:pPr>
        <w:rPr>
          <w:b/>
        </w:rPr>
      </w:pPr>
      <w:r>
        <w:rPr>
          <w:b/>
        </w:rPr>
        <w:t>Capture notes about discussion here.</w:t>
      </w:r>
    </w:p>
    <w:p w14:paraId="2305464A" w14:textId="77777777" w:rsidR="00950973" w:rsidRDefault="00950973" w:rsidP="00950973">
      <w:pPr>
        <w:rPr>
          <w:b/>
        </w:rPr>
      </w:pPr>
    </w:p>
    <w:p w14:paraId="1C663F08" w14:textId="77777777" w:rsidR="00950973" w:rsidRDefault="00950973" w:rsidP="00950973">
      <w:pPr>
        <w:rPr>
          <w:b/>
        </w:rPr>
      </w:pPr>
    </w:p>
    <w:p w14:paraId="198CC796" w14:textId="77777777" w:rsidR="00950973" w:rsidRPr="00950973" w:rsidRDefault="00950973" w:rsidP="00950973">
      <w:pPr>
        <w:rPr>
          <w:b/>
        </w:rPr>
      </w:pPr>
    </w:p>
    <w:p w14:paraId="48D18961" w14:textId="77777777" w:rsidR="00950973" w:rsidRDefault="00950973" w:rsidP="00950973">
      <w:pPr>
        <w:pStyle w:val="Heading1"/>
        <w:pBdr>
          <w:bottom w:val="double" w:sz="4" w:space="0" w:color="000000" w:themeColor="text1"/>
        </w:pBdr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254"/>
        <w:gridCol w:w="2502"/>
        <w:gridCol w:w="1363"/>
        <w:gridCol w:w="1314"/>
      </w:tblGrid>
      <w:tr w:rsidR="00950973" w:rsidRPr="00950973" w14:paraId="3E29BA4A" w14:textId="77777777" w:rsidTr="007F59DC">
        <w:tc>
          <w:tcPr>
            <w:tcW w:w="781" w:type="dxa"/>
            <w:shd w:val="clear" w:color="auto" w:fill="808080" w:themeFill="background1" w:themeFillShade="80"/>
          </w:tcPr>
          <w:p w14:paraId="29901772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Item #</w:t>
            </w:r>
          </w:p>
        </w:tc>
        <w:tc>
          <w:tcPr>
            <w:tcW w:w="4254" w:type="dxa"/>
            <w:shd w:val="clear" w:color="auto" w:fill="808080" w:themeFill="background1" w:themeFillShade="80"/>
          </w:tcPr>
          <w:p w14:paraId="17E035A7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Action Item Description</w:t>
            </w:r>
          </w:p>
        </w:tc>
        <w:tc>
          <w:tcPr>
            <w:tcW w:w="2502" w:type="dxa"/>
            <w:shd w:val="clear" w:color="auto" w:fill="808080" w:themeFill="background1" w:themeFillShade="80"/>
          </w:tcPr>
          <w:p w14:paraId="0F76F4D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Person Responsible</w:t>
            </w:r>
          </w:p>
        </w:tc>
        <w:tc>
          <w:tcPr>
            <w:tcW w:w="1363" w:type="dxa"/>
            <w:shd w:val="clear" w:color="auto" w:fill="808080" w:themeFill="background1" w:themeFillShade="80"/>
          </w:tcPr>
          <w:p w14:paraId="619C16F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Due Date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C2A4F1C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Completed</w:t>
            </w:r>
          </w:p>
        </w:tc>
      </w:tr>
      <w:tr w:rsidR="00950973" w14:paraId="7F8CD5CE" w14:textId="77777777" w:rsidTr="007F59DC">
        <w:tc>
          <w:tcPr>
            <w:tcW w:w="781" w:type="dxa"/>
          </w:tcPr>
          <w:p w14:paraId="61DC8FE8" w14:textId="77777777" w:rsidR="00950973" w:rsidRDefault="00950973" w:rsidP="00950973"/>
        </w:tc>
        <w:tc>
          <w:tcPr>
            <w:tcW w:w="4254" w:type="dxa"/>
          </w:tcPr>
          <w:p w14:paraId="6589AE1E" w14:textId="77777777" w:rsidR="00950973" w:rsidRDefault="00950973" w:rsidP="00950973"/>
        </w:tc>
        <w:tc>
          <w:tcPr>
            <w:tcW w:w="2502" w:type="dxa"/>
          </w:tcPr>
          <w:p w14:paraId="6DE991E2" w14:textId="77777777" w:rsidR="00950973" w:rsidRDefault="00950973" w:rsidP="00950973"/>
        </w:tc>
        <w:tc>
          <w:tcPr>
            <w:tcW w:w="1363" w:type="dxa"/>
          </w:tcPr>
          <w:p w14:paraId="348E74E7" w14:textId="77777777" w:rsidR="00950973" w:rsidRDefault="00950973" w:rsidP="00950973"/>
        </w:tc>
        <w:tc>
          <w:tcPr>
            <w:tcW w:w="1314" w:type="dxa"/>
          </w:tcPr>
          <w:p w14:paraId="582787AD" w14:textId="77777777" w:rsidR="00950973" w:rsidRDefault="00950973" w:rsidP="00950973"/>
        </w:tc>
      </w:tr>
      <w:tr w:rsidR="00950973" w14:paraId="3378A24C" w14:textId="77777777" w:rsidTr="007F59DC">
        <w:tc>
          <w:tcPr>
            <w:tcW w:w="781" w:type="dxa"/>
          </w:tcPr>
          <w:p w14:paraId="58F3377F" w14:textId="77777777" w:rsidR="00950973" w:rsidRDefault="00950973" w:rsidP="00950973"/>
        </w:tc>
        <w:tc>
          <w:tcPr>
            <w:tcW w:w="4254" w:type="dxa"/>
          </w:tcPr>
          <w:p w14:paraId="05A4E020" w14:textId="77777777" w:rsidR="00950973" w:rsidRDefault="00950973" w:rsidP="00950973"/>
        </w:tc>
        <w:tc>
          <w:tcPr>
            <w:tcW w:w="2502" w:type="dxa"/>
          </w:tcPr>
          <w:p w14:paraId="2136EF10" w14:textId="77777777" w:rsidR="00950973" w:rsidRDefault="00950973" w:rsidP="00950973"/>
        </w:tc>
        <w:tc>
          <w:tcPr>
            <w:tcW w:w="1363" w:type="dxa"/>
          </w:tcPr>
          <w:p w14:paraId="537DFE92" w14:textId="77777777" w:rsidR="00950973" w:rsidRDefault="00950973" w:rsidP="00950973"/>
        </w:tc>
        <w:tc>
          <w:tcPr>
            <w:tcW w:w="1314" w:type="dxa"/>
          </w:tcPr>
          <w:p w14:paraId="239C0500" w14:textId="77777777" w:rsidR="00950973" w:rsidRDefault="00950973" w:rsidP="00950973"/>
        </w:tc>
      </w:tr>
      <w:tr w:rsidR="00950973" w14:paraId="03DFD5A3" w14:textId="77777777" w:rsidTr="007F59DC">
        <w:tc>
          <w:tcPr>
            <w:tcW w:w="781" w:type="dxa"/>
          </w:tcPr>
          <w:p w14:paraId="35F71A85" w14:textId="77777777" w:rsidR="00950973" w:rsidRDefault="00950973" w:rsidP="00950973"/>
        </w:tc>
        <w:tc>
          <w:tcPr>
            <w:tcW w:w="4254" w:type="dxa"/>
          </w:tcPr>
          <w:p w14:paraId="63C14325" w14:textId="77777777" w:rsidR="00950973" w:rsidRDefault="00950973" w:rsidP="00950973"/>
        </w:tc>
        <w:tc>
          <w:tcPr>
            <w:tcW w:w="2502" w:type="dxa"/>
          </w:tcPr>
          <w:p w14:paraId="0839D2B0" w14:textId="77777777" w:rsidR="00950973" w:rsidRDefault="00950973" w:rsidP="00950973"/>
        </w:tc>
        <w:tc>
          <w:tcPr>
            <w:tcW w:w="1363" w:type="dxa"/>
          </w:tcPr>
          <w:p w14:paraId="2D546129" w14:textId="77777777" w:rsidR="00950973" w:rsidRDefault="00950973" w:rsidP="00950973"/>
        </w:tc>
        <w:tc>
          <w:tcPr>
            <w:tcW w:w="1314" w:type="dxa"/>
          </w:tcPr>
          <w:p w14:paraId="192036B7" w14:textId="77777777" w:rsidR="00950973" w:rsidRDefault="00950973" w:rsidP="00950973"/>
        </w:tc>
      </w:tr>
      <w:tr w:rsidR="00950973" w14:paraId="30E9D5FB" w14:textId="77777777" w:rsidTr="007F59DC">
        <w:tc>
          <w:tcPr>
            <w:tcW w:w="781" w:type="dxa"/>
          </w:tcPr>
          <w:p w14:paraId="3D1388CF" w14:textId="77777777" w:rsidR="00950973" w:rsidRDefault="00950973" w:rsidP="00950973"/>
        </w:tc>
        <w:tc>
          <w:tcPr>
            <w:tcW w:w="4254" w:type="dxa"/>
          </w:tcPr>
          <w:p w14:paraId="317448B0" w14:textId="77777777" w:rsidR="00950973" w:rsidRDefault="00950973" w:rsidP="00950973"/>
        </w:tc>
        <w:tc>
          <w:tcPr>
            <w:tcW w:w="2502" w:type="dxa"/>
          </w:tcPr>
          <w:p w14:paraId="55155975" w14:textId="77777777" w:rsidR="00950973" w:rsidRDefault="00950973" w:rsidP="00950973"/>
        </w:tc>
        <w:tc>
          <w:tcPr>
            <w:tcW w:w="1363" w:type="dxa"/>
          </w:tcPr>
          <w:p w14:paraId="2F15CF52" w14:textId="77777777" w:rsidR="00950973" w:rsidRDefault="00950973" w:rsidP="00950973"/>
        </w:tc>
        <w:tc>
          <w:tcPr>
            <w:tcW w:w="1314" w:type="dxa"/>
          </w:tcPr>
          <w:p w14:paraId="72BF5341" w14:textId="77777777" w:rsidR="00950973" w:rsidRDefault="00950973" w:rsidP="00950973"/>
        </w:tc>
      </w:tr>
      <w:tr w:rsidR="00950973" w14:paraId="6DC93EDE" w14:textId="77777777" w:rsidTr="007F59DC">
        <w:tc>
          <w:tcPr>
            <w:tcW w:w="781" w:type="dxa"/>
          </w:tcPr>
          <w:p w14:paraId="15C2D148" w14:textId="77777777" w:rsidR="00950973" w:rsidRDefault="00950973" w:rsidP="00950973"/>
        </w:tc>
        <w:tc>
          <w:tcPr>
            <w:tcW w:w="4254" w:type="dxa"/>
          </w:tcPr>
          <w:p w14:paraId="6DE37B7D" w14:textId="77777777" w:rsidR="00950973" w:rsidRDefault="00950973" w:rsidP="00950973"/>
        </w:tc>
        <w:tc>
          <w:tcPr>
            <w:tcW w:w="2502" w:type="dxa"/>
          </w:tcPr>
          <w:p w14:paraId="4B055D6D" w14:textId="77777777" w:rsidR="00950973" w:rsidRDefault="00950973" w:rsidP="00950973"/>
        </w:tc>
        <w:tc>
          <w:tcPr>
            <w:tcW w:w="1363" w:type="dxa"/>
          </w:tcPr>
          <w:p w14:paraId="27DDF18C" w14:textId="77777777" w:rsidR="00950973" w:rsidRDefault="00950973" w:rsidP="00950973"/>
        </w:tc>
        <w:tc>
          <w:tcPr>
            <w:tcW w:w="1314" w:type="dxa"/>
          </w:tcPr>
          <w:p w14:paraId="08883E43" w14:textId="77777777" w:rsidR="00950973" w:rsidRDefault="00950973" w:rsidP="00950973"/>
        </w:tc>
      </w:tr>
      <w:tr w:rsidR="00950973" w14:paraId="77CFED76" w14:textId="77777777" w:rsidTr="007F59DC">
        <w:tc>
          <w:tcPr>
            <w:tcW w:w="781" w:type="dxa"/>
          </w:tcPr>
          <w:p w14:paraId="5C7DC322" w14:textId="77777777" w:rsidR="00950973" w:rsidRDefault="00950973" w:rsidP="00950973"/>
        </w:tc>
        <w:tc>
          <w:tcPr>
            <w:tcW w:w="4254" w:type="dxa"/>
          </w:tcPr>
          <w:p w14:paraId="5FB3CC30" w14:textId="77777777" w:rsidR="00950973" w:rsidRDefault="00950973" w:rsidP="00950973"/>
        </w:tc>
        <w:tc>
          <w:tcPr>
            <w:tcW w:w="2502" w:type="dxa"/>
          </w:tcPr>
          <w:p w14:paraId="0FAD294E" w14:textId="77777777" w:rsidR="00950973" w:rsidRDefault="00950973" w:rsidP="00950973"/>
        </w:tc>
        <w:tc>
          <w:tcPr>
            <w:tcW w:w="1363" w:type="dxa"/>
          </w:tcPr>
          <w:p w14:paraId="01163CFA" w14:textId="77777777" w:rsidR="00950973" w:rsidRDefault="00950973" w:rsidP="00950973"/>
        </w:tc>
        <w:tc>
          <w:tcPr>
            <w:tcW w:w="1314" w:type="dxa"/>
          </w:tcPr>
          <w:p w14:paraId="4D2DF9AB" w14:textId="77777777" w:rsidR="00950973" w:rsidRDefault="00950973" w:rsidP="00950973"/>
        </w:tc>
      </w:tr>
    </w:tbl>
    <w:p w14:paraId="7ED5B316" w14:textId="77777777" w:rsidR="00950973" w:rsidRDefault="00950973" w:rsidP="00950973"/>
    <w:p w14:paraId="6744507F" w14:textId="77777777" w:rsidR="00950973" w:rsidRPr="00D60069" w:rsidRDefault="00950973" w:rsidP="00950973">
      <w:pPr>
        <w:pStyle w:val="Heading1"/>
      </w:pPr>
      <w:r>
        <w:t>Other</w:t>
      </w:r>
    </w:p>
    <w:p w14:paraId="42D0FB91" w14:textId="77777777" w:rsidR="00950973" w:rsidRDefault="00950973" w:rsidP="00950973">
      <w:pPr>
        <w:rPr>
          <w:b/>
        </w:rPr>
      </w:pPr>
      <w:r>
        <w:rPr>
          <w:b/>
        </w:rPr>
        <w:t>Any other optional supplemental information goes here.</w:t>
      </w:r>
    </w:p>
    <w:p w14:paraId="664FC4F0" w14:textId="77777777" w:rsidR="007F59DC" w:rsidRDefault="007F59DC" w:rsidP="00950973">
      <w:pPr>
        <w:rPr>
          <w:b/>
        </w:rPr>
      </w:pPr>
      <w:r>
        <w:rPr>
          <w:b/>
        </w:rPr>
        <w:t>Beth's Notes:</w:t>
      </w:r>
    </w:p>
    <w:p w14:paraId="1D430E2C" w14:textId="77777777" w:rsidR="007F59DC" w:rsidRDefault="007F59DC" w:rsidP="00EF3DE5">
      <w:pPr>
        <w:pStyle w:val="ListParagraph"/>
        <w:numPr>
          <w:ilvl w:val="0"/>
          <w:numId w:val="8"/>
        </w:numPr>
      </w:pPr>
      <w:r>
        <w:t>I recommend using unique action item numbers (i.e. do not reuse them, then you will be able to create a summary of all action items, and whether they are complete.</w:t>
      </w:r>
    </w:p>
    <w:p w14:paraId="30835F70" w14:textId="77777777" w:rsidR="007F59DC" w:rsidRDefault="007F59DC" w:rsidP="00EF3DE5">
      <w:pPr>
        <w:pStyle w:val="ListParagraph"/>
        <w:numPr>
          <w:ilvl w:val="0"/>
          <w:numId w:val="8"/>
        </w:numPr>
      </w:pPr>
      <w:r>
        <w:t>Action items that are outstanding from meeting to meeting should remain in the action item list.  When they are complete note the actual date.</w:t>
      </w:r>
    </w:p>
    <w:p w14:paraId="3AF12108" w14:textId="77777777" w:rsidR="00EF3DE5" w:rsidRDefault="00EF3DE5" w:rsidP="00EF3DE5">
      <w:pPr>
        <w:pStyle w:val="ListParagraph"/>
        <w:numPr>
          <w:ilvl w:val="0"/>
          <w:numId w:val="8"/>
        </w:numPr>
      </w:pPr>
      <w:r>
        <w:t>You should prepare an agenda prior to each meeting, even if there is only one topic of discussion.</w:t>
      </w:r>
    </w:p>
    <w:p w14:paraId="4F8D0579" w14:textId="77777777" w:rsidR="00EF3DE5" w:rsidRPr="007F59DC" w:rsidRDefault="00EF3DE5" w:rsidP="00EF3DE5">
      <w:pPr>
        <w:pStyle w:val="ListParagraph"/>
        <w:numPr>
          <w:ilvl w:val="0"/>
          <w:numId w:val="8"/>
        </w:numPr>
      </w:pPr>
      <w:r>
        <w:t>Your minutes should reflect the agenda. If an agenda item was skipped during the actual meeting, note it and the reason why.</w:t>
      </w:r>
    </w:p>
    <w:p w14:paraId="7017DD6D" w14:textId="77777777" w:rsidR="00950973" w:rsidRDefault="00950973" w:rsidP="00950973"/>
    <w:sectPr w:rsidR="0095097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06318" w14:textId="77777777" w:rsidR="004D4996" w:rsidRDefault="004D4996">
      <w:pPr>
        <w:spacing w:before="0" w:after="0"/>
      </w:pPr>
      <w:r>
        <w:separator/>
      </w:r>
    </w:p>
  </w:endnote>
  <w:endnote w:type="continuationSeparator" w:id="0">
    <w:p w14:paraId="26866A75" w14:textId="77777777" w:rsidR="004D4996" w:rsidRDefault="004D49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AC8C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D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52899" w14:textId="77777777" w:rsidR="004D4996" w:rsidRDefault="004D4996">
      <w:pPr>
        <w:spacing w:before="0" w:after="0"/>
      </w:pPr>
      <w:r>
        <w:separator/>
      </w:r>
    </w:p>
  </w:footnote>
  <w:footnote w:type="continuationSeparator" w:id="0">
    <w:p w14:paraId="1623592A" w14:textId="77777777" w:rsidR="004D4996" w:rsidRDefault="004D499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27AD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6CA1A65"/>
    <w:multiLevelType w:val="hybridMultilevel"/>
    <w:tmpl w:val="70FA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764F"/>
    <w:multiLevelType w:val="hybridMultilevel"/>
    <w:tmpl w:val="2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73"/>
    <w:rsid w:val="001E0877"/>
    <w:rsid w:val="00271828"/>
    <w:rsid w:val="002B2D13"/>
    <w:rsid w:val="0034721D"/>
    <w:rsid w:val="003D5BF7"/>
    <w:rsid w:val="003F257D"/>
    <w:rsid w:val="004D4996"/>
    <w:rsid w:val="005A7328"/>
    <w:rsid w:val="006344A8"/>
    <w:rsid w:val="0072304D"/>
    <w:rsid w:val="00734EEC"/>
    <w:rsid w:val="007F04FA"/>
    <w:rsid w:val="007F59DC"/>
    <w:rsid w:val="00950973"/>
    <w:rsid w:val="00B43E54"/>
    <w:rsid w:val="00D60069"/>
    <w:rsid w:val="00D62E01"/>
    <w:rsid w:val="00D661EE"/>
    <w:rsid w:val="00E048B4"/>
    <w:rsid w:val="00EF3DE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AEA1947"/>
  <w15:docId w15:val="{8AE75DC4-69CC-42DD-921B-889CA88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a0010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AC7C2AA2DC40A6BAAFA4625346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1BC9-7C0E-44BA-8376-F69AAC92ACB3}"/>
      </w:docPartPr>
      <w:docPartBody>
        <w:p w:rsidR="004975B4" w:rsidRDefault="00CB1B35">
          <w:pPr>
            <w:pStyle w:val="7BAC7C2AA2DC40A6BAAFA46253469A3A"/>
          </w:pPr>
          <w:r>
            <w:t>Date</w:t>
          </w:r>
        </w:p>
      </w:docPartBody>
    </w:docPart>
    <w:docPart>
      <w:docPartPr>
        <w:name w:val="7C491D12BC0244BA8DAD6AC92EEE5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A686-65FA-4229-B2E9-AA6C46E16CDD}"/>
      </w:docPartPr>
      <w:docPartBody>
        <w:p w:rsidR="004975B4" w:rsidRDefault="00CB1B35">
          <w:pPr>
            <w:pStyle w:val="7C491D12BC0244BA8DAD6AC92EEE52F3"/>
          </w:pPr>
          <w:r>
            <w:t>Time</w:t>
          </w:r>
        </w:p>
      </w:docPartBody>
    </w:docPart>
    <w:docPart>
      <w:docPartPr>
        <w:name w:val="856742B62B7E48B48CB630EF892A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0B18-6864-4700-989A-3107FB9BCB81}"/>
      </w:docPartPr>
      <w:docPartBody>
        <w:p w:rsidR="004975B4" w:rsidRDefault="00CB1B35">
          <w:pPr>
            <w:pStyle w:val="856742B62B7E48B48CB630EF892AEF2B"/>
          </w:pPr>
          <w:r>
            <w:t>Location</w:t>
          </w:r>
        </w:p>
      </w:docPartBody>
    </w:docPart>
    <w:docPart>
      <w:docPartPr>
        <w:name w:val="5C0F628A03DE4C81A25F4B1DE5DF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6A89-0A01-4BBA-97A3-9629B0462069}"/>
      </w:docPartPr>
      <w:docPartBody>
        <w:p w:rsidR="004975B4" w:rsidRDefault="00CB1B35">
          <w:pPr>
            <w:pStyle w:val="5C0F628A03DE4C81A25F4B1DE5DF08C7"/>
          </w:pPr>
          <w:r w:rsidRPr="00E048B4">
            <w:t>Meeting called by:</w:t>
          </w:r>
        </w:p>
      </w:docPartBody>
    </w:docPart>
    <w:docPart>
      <w:docPartPr>
        <w:name w:val="DC029413166F4BBA9E61228A611A6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D15D-C410-4DBF-889F-280444CA6475}"/>
      </w:docPartPr>
      <w:docPartBody>
        <w:p w:rsidR="004975B4" w:rsidRDefault="00CB1B35">
          <w:pPr>
            <w:pStyle w:val="DC029413166F4BBA9E61228A611A67C2"/>
          </w:pPr>
          <w:r w:rsidRPr="00E048B4">
            <w:t>Enter meeting organizer here</w:t>
          </w:r>
        </w:p>
      </w:docPartBody>
    </w:docPart>
    <w:docPart>
      <w:docPartPr>
        <w:name w:val="74B18A5DE5DA46EDA565167D16E9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7BABF-3E81-4F95-A12C-C42C8E51041E}"/>
      </w:docPartPr>
      <w:docPartBody>
        <w:p w:rsidR="004975B4" w:rsidRDefault="00CB1B35">
          <w:pPr>
            <w:pStyle w:val="74B18A5DE5DA46EDA565167D16E9E1A6"/>
          </w:pPr>
          <w:r w:rsidRPr="00E048B4">
            <w:t>Type of meeting:</w:t>
          </w:r>
        </w:p>
      </w:docPartBody>
    </w:docPart>
    <w:docPart>
      <w:docPartPr>
        <w:name w:val="AD695985416F41EEA0EA9DF2ED8F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F1B68-2DEF-4AB8-B83D-4793C1BAC0EB}"/>
      </w:docPartPr>
      <w:docPartBody>
        <w:p w:rsidR="004975B4" w:rsidRDefault="00CB1B35">
          <w:pPr>
            <w:pStyle w:val="AD695985416F41EEA0EA9DF2ED8F672C"/>
          </w:pPr>
          <w:r w:rsidRPr="00E048B4">
            <w:t>Enter meeting type here</w:t>
          </w:r>
        </w:p>
      </w:docPartBody>
    </w:docPart>
    <w:docPart>
      <w:docPartPr>
        <w:name w:val="515AA795CBFB441FB0454236D5E9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B57DC-07F1-4BF8-8FAE-640EE62526C7}"/>
      </w:docPartPr>
      <w:docPartBody>
        <w:p w:rsidR="004975B4" w:rsidRDefault="00CB1B35">
          <w:pPr>
            <w:pStyle w:val="515AA795CBFB441FB0454236D5E90C29"/>
          </w:pPr>
          <w:r w:rsidRPr="00E048B4">
            <w:t>Facilitator:</w:t>
          </w:r>
        </w:p>
      </w:docPartBody>
    </w:docPart>
    <w:docPart>
      <w:docPartPr>
        <w:name w:val="3E8F00BE8BA14706A6735BB9EB51E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9138-1226-4ABA-8A7D-613F870E4AA3}"/>
      </w:docPartPr>
      <w:docPartBody>
        <w:p w:rsidR="004975B4" w:rsidRDefault="00CB1B35">
          <w:pPr>
            <w:pStyle w:val="3E8F00BE8BA14706A6735BB9EB51EE78"/>
          </w:pPr>
          <w:r w:rsidRPr="00E048B4">
            <w:t>Note taker:</w:t>
          </w:r>
        </w:p>
      </w:docPartBody>
    </w:docPart>
    <w:docPart>
      <w:docPartPr>
        <w:name w:val="77A450326E684162B37143921C5D7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A9C7B-DEB1-4359-9B74-5DF28FA9FE63}"/>
      </w:docPartPr>
      <w:docPartBody>
        <w:p w:rsidR="004975B4" w:rsidRDefault="00CB1B35">
          <w:pPr>
            <w:pStyle w:val="77A450326E684162B37143921C5D7E4C"/>
          </w:pPr>
          <w:r w:rsidRPr="00E048B4">
            <w:t>Enter note taker here</w:t>
          </w:r>
        </w:p>
      </w:docPartBody>
    </w:docPart>
    <w:docPart>
      <w:docPartPr>
        <w:name w:val="F1FA13C7A44A4784BE889568AC684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0607-B626-4BC4-B3C7-697DE153863E}"/>
      </w:docPartPr>
      <w:docPartBody>
        <w:p w:rsidR="004975B4" w:rsidRDefault="00CB1B35">
          <w:pPr>
            <w:pStyle w:val="F1FA13C7A44A4784BE889568AC684EE7"/>
          </w:pPr>
          <w:r>
            <w:t>Attendees:</w:t>
          </w:r>
        </w:p>
      </w:docPartBody>
    </w:docPart>
    <w:docPart>
      <w:docPartPr>
        <w:name w:val="29F6497DE1044EB897DACFB530F77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77C56-3C78-4822-9C72-8F1B8BF38399}"/>
      </w:docPartPr>
      <w:docPartBody>
        <w:p w:rsidR="004975B4" w:rsidRDefault="00CB1B35">
          <w:pPr>
            <w:pStyle w:val="29F6497DE1044EB897DACFB530F77A15"/>
          </w:pPr>
          <w:r>
            <w:t>Enter attendees here</w:t>
          </w:r>
        </w:p>
      </w:docPartBody>
    </w:docPart>
    <w:docPart>
      <w:docPartPr>
        <w:name w:val="27A21952C82D4BCBBF3A63FDD1CEF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C2887-B18C-4402-A911-B219F4841EF5}"/>
      </w:docPartPr>
      <w:docPartBody>
        <w:p w:rsidR="004975B4" w:rsidRDefault="00CB1B35">
          <w:pPr>
            <w:pStyle w:val="27A21952C82D4BCBBF3A63FDD1CEF2F1"/>
          </w:pPr>
          <w:r>
            <w:t>Please bring:</w:t>
          </w:r>
        </w:p>
      </w:docPartBody>
    </w:docPart>
    <w:docPart>
      <w:docPartPr>
        <w:name w:val="26B176C4AB8C4217A7F0ECEAC7D7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A8FE-DE99-4311-8EBC-CA044BFF6E09}"/>
      </w:docPartPr>
      <w:docPartBody>
        <w:p w:rsidR="004975B4" w:rsidRDefault="00914427" w:rsidP="00914427">
          <w:pPr>
            <w:pStyle w:val="26B176C4AB8C4217A7F0ECEAC7D705C0"/>
          </w:pPr>
          <w:r>
            <w:t>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27"/>
    <w:rsid w:val="004975B4"/>
    <w:rsid w:val="00914427"/>
    <w:rsid w:val="00C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C7C2AA2DC40A6BAAFA46253469A3A">
    <w:name w:val="7BAC7C2AA2DC40A6BAAFA46253469A3A"/>
  </w:style>
  <w:style w:type="paragraph" w:customStyle="1" w:styleId="7C491D12BC0244BA8DAD6AC92EEE52F3">
    <w:name w:val="7C491D12BC0244BA8DAD6AC92EEE52F3"/>
  </w:style>
  <w:style w:type="paragraph" w:customStyle="1" w:styleId="856742B62B7E48B48CB630EF892AEF2B">
    <w:name w:val="856742B62B7E48B48CB630EF892AEF2B"/>
  </w:style>
  <w:style w:type="paragraph" w:customStyle="1" w:styleId="5C0F628A03DE4C81A25F4B1DE5DF08C7">
    <w:name w:val="5C0F628A03DE4C81A25F4B1DE5DF08C7"/>
  </w:style>
  <w:style w:type="paragraph" w:customStyle="1" w:styleId="DC029413166F4BBA9E61228A611A67C2">
    <w:name w:val="DC029413166F4BBA9E61228A611A67C2"/>
  </w:style>
  <w:style w:type="paragraph" w:customStyle="1" w:styleId="74B18A5DE5DA46EDA565167D16E9E1A6">
    <w:name w:val="74B18A5DE5DA46EDA565167D16E9E1A6"/>
  </w:style>
  <w:style w:type="paragraph" w:customStyle="1" w:styleId="AD695985416F41EEA0EA9DF2ED8F672C">
    <w:name w:val="AD695985416F41EEA0EA9DF2ED8F672C"/>
  </w:style>
  <w:style w:type="paragraph" w:customStyle="1" w:styleId="515AA795CBFB441FB0454236D5E90C29">
    <w:name w:val="515AA795CBFB441FB0454236D5E90C29"/>
  </w:style>
  <w:style w:type="paragraph" w:customStyle="1" w:styleId="C34ACD30854C4E3F9E540BB1DF425F91">
    <w:name w:val="C34ACD30854C4E3F9E540BB1DF425F91"/>
  </w:style>
  <w:style w:type="paragraph" w:customStyle="1" w:styleId="3E8F00BE8BA14706A6735BB9EB51EE78">
    <w:name w:val="3E8F00BE8BA14706A6735BB9EB51EE78"/>
  </w:style>
  <w:style w:type="paragraph" w:customStyle="1" w:styleId="77A450326E684162B37143921C5D7E4C">
    <w:name w:val="77A450326E684162B37143921C5D7E4C"/>
  </w:style>
  <w:style w:type="paragraph" w:customStyle="1" w:styleId="F1FA13C7A44A4784BE889568AC684EE7">
    <w:name w:val="F1FA13C7A44A4784BE889568AC684EE7"/>
  </w:style>
  <w:style w:type="paragraph" w:customStyle="1" w:styleId="29F6497DE1044EB897DACFB530F77A15">
    <w:name w:val="29F6497DE1044EB897DACFB530F77A15"/>
  </w:style>
  <w:style w:type="paragraph" w:customStyle="1" w:styleId="27A21952C82D4BCBBF3A63FDD1CEF2F1">
    <w:name w:val="27A21952C82D4BCBBF3A63FDD1CEF2F1"/>
  </w:style>
  <w:style w:type="paragraph" w:customStyle="1" w:styleId="21C99FDE34114E4CAFA687A97FB08E12">
    <w:name w:val="21C99FDE34114E4CAFA687A97FB08E12"/>
  </w:style>
  <w:style w:type="paragraph" w:customStyle="1" w:styleId="26B176C4AB8C4217A7F0ECEAC7D705C0">
    <w:name w:val="26B176C4AB8C4217A7F0ECEAC7D705C0"/>
    <w:rsid w:val="00914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12</TotalTime>
  <Pages>1</Pages>
  <Words>168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Beth Allen</cp:lastModifiedBy>
  <cp:revision>6</cp:revision>
  <dcterms:created xsi:type="dcterms:W3CDTF">2018-08-20T17:37:00Z</dcterms:created>
  <dcterms:modified xsi:type="dcterms:W3CDTF">2021-01-26T16:39:00Z</dcterms:modified>
  <cp:version/>
</cp:coreProperties>
</file>